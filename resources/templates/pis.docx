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76" w:type="dxa"/>
        <w:tblInd w:w="8859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</w:tblGrid>
      <w:tr w:rsidR="002038C3" w:rsidRPr="00E0747C" w14:paraId="78F50386" w14:textId="77777777" w:rsidTr="00FC44D0">
        <w:trPr>
          <w:trHeight w:val="63"/>
        </w:trPr>
        <w:tc>
          <w:tcPr>
            <w:tcW w:w="1276" w:type="dxa"/>
          </w:tcPr>
          <w:p w14:paraId="5E68E3B8" w14:textId="77777777" w:rsidR="002038C3" w:rsidRPr="00E0747C" w:rsidRDefault="002038C3" w:rsidP="002311B8">
            <w:pPr>
              <w:pStyle w:val="NormalJustificado"/>
              <w:tabs>
                <w:tab w:val="clear" w:pos="8505"/>
              </w:tabs>
              <w:rPr>
                <w:sz w:val="16"/>
                <w:szCs w:val="16"/>
              </w:rPr>
            </w:pPr>
            <w:r w:rsidRPr="00E0747C">
              <w:rPr>
                <w:sz w:val="16"/>
                <w:szCs w:val="16"/>
              </w:rPr>
              <w:t>Grau de sigilo</w:t>
            </w:r>
          </w:p>
        </w:tc>
      </w:tr>
      <w:bookmarkStart w:id="0" w:name="Dropdown1"/>
      <w:tr w:rsidR="002038C3" w:rsidRPr="00E0747C" w14:paraId="77AA4FE1" w14:textId="77777777" w:rsidTr="00FC44D0">
        <w:trPr>
          <w:trHeight w:val="63"/>
        </w:trPr>
        <w:tc>
          <w:tcPr>
            <w:tcW w:w="1276" w:type="dxa"/>
          </w:tcPr>
          <w:p w14:paraId="6A952B48" w14:textId="77777777" w:rsidR="002038C3" w:rsidRPr="00E0747C" w:rsidRDefault="00910052" w:rsidP="002311B8">
            <w:pPr>
              <w:jc w:val="both"/>
              <w:rPr>
                <w:sz w:val="16"/>
                <w:szCs w:val="16"/>
              </w:rPr>
            </w:pPr>
            <w:r w:rsidRPr="00E0747C"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#00"/>
                  </w:ddList>
                </w:ffData>
              </w:fldChar>
            </w:r>
            <w:r w:rsidR="002038C3" w:rsidRPr="00E0747C">
              <w:rPr>
                <w:sz w:val="16"/>
                <w:szCs w:val="16"/>
              </w:rPr>
              <w:instrText xml:space="preserve"> FORMDROPDOWN </w:instrText>
            </w:r>
            <w:r w:rsidRPr="00E0747C">
              <w:rPr>
                <w:sz w:val="16"/>
                <w:szCs w:val="16"/>
              </w:rPr>
            </w:r>
            <w:r w:rsidRPr="00E0747C">
              <w:rPr>
                <w:sz w:val="16"/>
                <w:szCs w:val="16"/>
              </w:rPr>
              <w:fldChar w:fldCharType="separate"/>
            </w:r>
            <w:r w:rsidRPr="00E0747C">
              <w:rPr>
                <w:sz w:val="16"/>
                <w:szCs w:val="16"/>
              </w:rPr>
              <w:fldChar w:fldCharType="end"/>
            </w:r>
            <w:bookmarkEnd w:id="0"/>
          </w:p>
        </w:tc>
      </w:tr>
    </w:tbl>
    <w:p w14:paraId="5BC76C10" w14:textId="77777777" w:rsidR="00355BFA" w:rsidRPr="00F51F0C" w:rsidRDefault="00355BFA" w:rsidP="00F7220E">
      <w:pPr>
        <w:tabs>
          <w:tab w:val="clear" w:pos="8505"/>
        </w:tabs>
        <w:jc w:val="both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5979"/>
        <w:gridCol w:w="1985"/>
      </w:tblGrid>
      <w:tr w:rsidR="00340301" w:rsidRPr="00A15494" w14:paraId="22CED365" w14:textId="77777777" w:rsidTr="00D05A38">
        <w:tc>
          <w:tcPr>
            <w:tcW w:w="2101" w:type="dxa"/>
            <w:tcBorders>
              <w:top w:val="nil"/>
              <w:left w:val="single" w:sz="4" w:space="0" w:color="auto"/>
              <w:bottom w:val="nil"/>
            </w:tcBorders>
          </w:tcPr>
          <w:p w14:paraId="0C898F70" w14:textId="77777777" w:rsidR="00340301" w:rsidRPr="00A15494" w:rsidRDefault="00340301" w:rsidP="00AE0765">
            <w:pPr>
              <w:tabs>
                <w:tab w:val="clear" w:pos="8505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 w:rsidRPr="00A15494">
              <w:rPr>
                <w:rFonts w:cs="Arial"/>
                <w:b/>
                <w:sz w:val="16"/>
                <w:szCs w:val="16"/>
              </w:rPr>
              <w:t xml:space="preserve">01. </w:t>
            </w:r>
            <w:r w:rsidR="0070736E" w:rsidRPr="0070736E">
              <w:rPr>
                <w:rFonts w:cs="Arial"/>
                <w:sz w:val="16"/>
                <w:szCs w:val="16"/>
              </w:rPr>
              <w:t>[</w:t>
            </w:r>
            <w:r w:rsidR="00AE0765">
              <w:rPr>
                <w:rFonts w:cs="Arial"/>
                <w:sz w:val="16"/>
                <w:szCs w:val="16"/>
              </w:rPr>
              <w:t>X</w:t>
            </w:r>
            <w:r w:rsidR="00D05A38" w:rsidRPr="0070736E">
              <w:rPr>
                <w:rFonts w:cs="Arial"/>
                <w:sz w:val="16"/>
                <w:szCs w:val="16"/>
              </w:rPr>
              <w:t>]</w:t>
            </w:r>
            <w:r w:rsidR="00D05A38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gramStart"/>
            <w:r w:rsidR="00D05A38">
              <w:rPr>
                <w:rFonts w:cs="Arial"/>
                <w:b/>
                <w:sz w:val="16"/>
                <w:szCs w:val="16"/>
              </w:rPr>
              <w:t>CNPJ</w:t>
            </w:r>
            <w:r w:rsidR="004A3022" w:rsidRPr="0070736E">
              <w:rPr>
                <w:rFonts w:cs="Arial"/>
                <w:sz w:val="16"/>
                <w:szCs w:val="16"/>
              </w:rPr>
              <w:t>[</w:t>
            </w:r>
            <w:proofErr w:type="gramEnd"/>
            <w:r w:rsidR="0091005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4A3022">
              <w:rPr>
                <w:rFonts w:cs="Arial"/>
                <w:sz w:val="16"/>
                <w:szCs w:val="16"/>
              </w:rPr>
              <w:instrText xml:space="preserve"> FORMTEXT </w:instrText>
            </w:r>
            <w:r w:rsidR="00910052">
              <w:rPr>
                <w:rFonts w:cs="Arial"/>
                <w:sz w:val="16"/>
                <w:szCs w:val="16"/>
              </w:rPr>
            </w:r>
            <w:r w:rsidR="00910052">
              <w:rPr>
                <w:rFonts w:cs="Arial"/>
                <w:sz w:val="16"/>
                <w:szCs w:val="16"/>
              </w:rPr>
              <w:fldChar w:fldCharType="separate"/>
            </w:r>
            <w:r w:rsidR="001C1477">
              <w:rPr>
                <w:rFonts w:cs="Arial"/>
                <w:noProof/>
                <w:sz w:val="16"/>
                <w:szCs w:val="16"/>
              </w:rPr>
              <w:t> </w:t>
            </w:r>
            <w:r w:rsidR="001C1477">
              <w:rPr>
                <w:rFonts w:cs="Arial"/>
                <w:noProof/>
                <w:sz w:val="16"/>
                <w:szCs w:val="16"/>
              </w:rPr>
              <w:t> </w:t>
            </w:r>
            <w:r w:rsidR="00910052">
              <w:rPr>
                <w:rFonts w:cs="Arial"/>
                <w:sz w:val="16"/>
                <w:szCs w:val="16"/>
              </w:rPr>
              <w:fldChar w:fldCharType="end"/>
            </w:r>
            <w:r w:rsidRPr="0070736E">
              <w:rPr>
                <w:rFonts w:cs="Arial"/>
                <w:sz w:val="16"/>
                <w:szCs w:val="16"/>
              </w:rPr>
              <w:t>]</w:t>
            </w:r>
            <w:r w:rsidRPr="00A15494">
              <w:rPr>
                <w:rFonts w:cs="Arial"/>
                <w:b/>
                <w:sz w:val="16"/>
                <w:szCs w:val="16"/>
              </w:rPr>
              <w:t>CEI</w:t>
            </w:r>
          </w:p>
        </w:tc>
        <w:tc>
          <w:tcPr>
            <w:tcW w:w="5979" w:type="dxa"/>
            <w:tcBorders>
              <w:top w:val="nil"/>
              <w:bottom w:val="nil"/>
            </w:tcBorders>
          </w:tcPr>
          <w:p w14:paraId="14506533" w14:textId="77777777" w:rsidR="00340301" w:rsidRPr="00A15494" w:rsidRDefault="00340301" w:rsidP="00A15494">
            <w:pPr>
              <w:tabs>
                <w:tab w:val="clear" w:pos="8505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02. Nome do e</w:t>
            </w:r>
            <w:r w:rsidRPr="00A15494">
              <w:rPr>
                <w:rFonts w:cs="Arial"/>
                <w:b/>
                <w:sz w:val="16"/>
                <w:szCs w:val="16"/>
              </w:rPr>
              <w:t>mpregador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B472121" w14:textId="77777777" w:rsidR="00340301" w:rsidRPr="00A15494" w:rsidRDefault="00340301" w:rsidP="00A15494">
            <w:pPr>
              <w:tabs>
                <w:tab w:val="clear" w:pos="8505"/>
              </w:tabs>
              <w:jc w:val="both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03. Data de v</w:t>
            </w:r>
            <w:r w:rsidRPr="00A15494">
              <w:rPr>
                <w:rFonts w:cs="Arial"/>
                <w:b/>
                <w:sz w:val="16"/>
                <w:szCs w:val="16"/>
              </w:rPr>
              <w:t>ínculo</w:t>
            </w:r>
          </w:p>
        </w:tc>
      </w:tr>
      <w:tr w:rsidR="00A15494" w:rsidRPr="00F51F0C" w14:paraId="033F3EDD" w14:textId="77777777" w:rsidTr="00D05A38">
        <w:tc>
          <w:tcPr>
            <w:tcW w:w="2101" w:type="dxa"/>
            <w:tcBorders>
              <w:top w:val="nil"/>
              <w:bottom w:val="nil"/>
            </w:tcBorders>
          </w:tcPr>
          <w:p w14:paraId="73908C73" w14:textId="77777777" w:rsidR="00A15494" w:rsidRDefault="00A15494" w:rsidP="00A15494">
            <w:pPr>
              <w:tabs>
                <w:tab w:val="clear" w:pos="8505"/>
              </w:tabs>
              <w:jc w:val="both"/>
              <w:rPr>
                <w:rFonts w:cs="Arial"/>
                <w:sz w:val="8"/>
                <w:szCs w:val="8"/>
              </w:rPr>
            </w:pPr>
          </w:p>
          <w:p w14:paraId="0B6911EA" w14:textId="77777777" w:rsidR="007F05B8" w:rsidRPr="00F51F0C" w:rsidRDefault="007F05B8" w:rsidP="00A15494">
            <w:pPr>
              <w:tabs>
                <w:tab w:val="clear" w:pos="8505"/>
              </w:tabs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5979" w:type="dxa"/>
            <w:tcBorders>
              <w:top w:val="nil"/>
              <w:bottom w:val="nil"/>
            </w:tcBorders>
          </w:tcPr>
          <w:p w14:paraId="58E0F47B" w14:textId="77777777" w:rsidR="00A15494" w:rsidRPr="00F51F0C" w:rsidRDefault="00A15494" w:rsidP="00A15494">
            <w:pPr>
              <w:tabs>
                <w:tab w:val="clear" w:pos="8505"/>
              </w:tabs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90FEE8C" w14:textId="77777777" w:rsidR="00A15494" w:rsidRPr="00F51F0C" w:rsidRDefault="00A15494" w:rsidP="00A15494">
            <w:pPr>
              <w:tabs>
                <w:tab w:val="clear" w:pos="8505"/>
              </w:tabs>
              <w:jc w:val="both"/>
              <w:rPr>
                <w:rFonts w:cs="Arial"/>
                <w:sz w:val="8"/>
                <w:szCs w:val="8"/>
              </w:rPr>
            </w:pPr>
          </w:p>
        </w:tc>
      </w:tr>
      <w:tr w:rsidR="00A15494" w:rsidRPr="00A15494" w14:paraId="221BDBD5" w14:textId="77777777" w:rsidTr="00D05A38">
        <w:tc>
          <w:tcPr>
            <w:tcW w:w="2101" w:type="dxa"/>
            <w:tcBorders>
              <w:top w:val="nil"/>
            </w:tcBorders>
          </w:tcPr>
          <w:p w14:paraId="2C5B5B22" w14:textId="77777777" w:rsidR="00A15494" w:rsidRPr="00A15494" w:rsidRDefault="00AE0765" w:rsidP="005A2F27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07.500616/0001-70</w:t>
            </w:r>
          </w:p>
        </w:tc>
        <w:tc>
          <w:tcPr>
            <w:tcW w:w="5979" w:type="dxa"/>
            <w:tcBorders>
              <w:top w:val="nil"/>
            </w:tcBorders>
          </w:tcPr>
          <w:p w14:paraId="47C3FFB2" w14:textId="77777777" w:rsidR="00A15494" w:rsidRPr="00A15494" w:rsidRDefault="00AE0765" w:rsidP="005A2F27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COLÔNIA DOS PESCADORES PROFISSIONAIS DE FRUTAL E REGIÃO Z-18</w:t>
            </w:r>
          </w:p>
        </w:tc>
        <w:tc>
          <w:tcPr>
            <w:tcW w:w="1985" w:type="dxa"/>
            <w:tcBorders>
              <w:top w:val="nil"/>
            </w:tcBorders>
          </w:tcPr>
          <w:p w14:paraId="45352010" w14:textId="23B58DB7" w:rsidR="00A15494" w:rsidRPr="00A15494" w:rsidRDefault="009B65DC" w:rsidP="00010AD8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${DATE}</w:t>
            </w:r>
          </w:p>
        </w:tc>
      </w:tr>
    </w:tbl>
    <w:p w14:paraId="21CD41F0" w14:textId="77777777" w:rsidR="00E0747C" w:rsidRPr="00607B52" w:rsidRDefault="007651A7" w:rsidP="00916808">
      <w:pPr>
        <w:tabs>
          <w:tab w:val="clear" w:pos="8505"/>
        </w:tabs>
        <w:jc w:val="center"/>
        <w:rPr>
          <w:rFonts w:cs="Arial"/>
          <w:sz w:val="14"/>
          <w:szCs w:val="14"/>
        </w:rPr>
      </w:pPr>
      <w:r w:rsidRPr="00607B52">
        <w:rPr>
          <w:rFonts w:cs="Arial"/>
          <w:sz w:val="14"/>
          <w:szCs w:val="14"/>
        </w:rPr>
        <w:t>Os c</w:t>
      </w:r>
      <w:r w:rsidR="0070405F" w:rsidRPr="00607B52">
        <w:rPr>
          <w:rFonts w:cs="Arial"/>
          <w:sz w:val="14"/>
          <w:szCs w:val="14"/>
        </w:rPr>
        <w:t xml:space="preserve">ampos </w:t>
      </w:r>
      <w:r w:rsidRPr="00607B52">
        <w:rPr>
          <w:rFonts w:cs="Arial"/>
          <w:sz w:val="14"/>
          <w:szCs w:val="14"/>
        </w:rPr>
        <w:t xml:space="preserve">01, 02 e 03 são </w:t>
      </w:r>
      <w:r w:rsidR="0070405F" w:rsidRPr="00607B52">
        <w:rPr>
          <w:rFonts w:cs="Arial"/>
          <w:sz w:val="14"/>
          <w:szCs w:val="14"/>
        </w:rPr>
        <w:t xml:space="preserve">de </w:t>
      </w:r>
      <w:r w:rsidRPr="00607B52">
        <w:rPr>
          <w:rFonts w:cs="Arial"/>
          <w:sz w:val="14"/>
          <w:szCs w:val="14"/>
        </w:rPr>
        <w:t>p</w:t>
      </w:r>
      <w:r w:rsidR="0070405F" w:rsidRPr="00607B52">
        <w:rPr>
          <w:rFonts w:cs="Arial"/>
          <w:sz w:val="14"/>
          <w:szCs w:val="14"/>
        </w:rPr>
        <w:t>reenchimento e</w:t>
      </w:r>
      <w:r w:rsidR="001B00CD" w:rsidRPr="00607B52">
        <w:rPr>
          <w:rFonts w:cs="Arial"/>
          <w:sz w:val="14"/>
          <w:szCs w:val="14"/>
        </w:rPr>
        <w:t xml:space="preserve">xclusivo para cadastramento de </w:t>
      </w:r>
      <w:r w:rsidR="001B00CD" w:rsidRPr="00607B52">
        <w:rPr>
          <w:rFonts w:cs="Arial"/>
          <w:b/>
          <w:sz w:val="14"/>
          <w:szCs w:val="14"/>
        </w:rPr>
        <w:t>t</w:t>
      </w:r>
      <w:r w:rsidR="0070405F" w:rsidRPr="00607B52">
        <w:rPr>
          <w:rFonts w:cs="Arial"/>
          <w:b/>
          <w:sz w:val="14"/>
          <w:szCs w:val="14"/>
        </w:rPr>
        <w:t>rabalhador</w:t>
      </w:r>
      <w:r w:rsidR="00683249" w:rsidRPr="00607B52">
        <w:rPr>
          <w:rFonts w:cs="Arial"/>
          <w:sz w:val="14"/>
          <w:szCs w:val="14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51F0C" w:rsidRPr="00810AF1" w14:paraId="49E41785" w14:textId="77777777" w:rsidTr="00810AF1">
        <w:tc>
          <w:tcPr>
            <w:tcW w:w="10065" w:type="dxa"/>
            <w:tcBorders>
              <w:top w:val="nil"/>
              <w:bottom w:val="nil"/>
            </w:tcBorders>
          </w:tcPr>
          <w:p w14:paraId="5A675992" w14:textId="77777777" w:rsidR="00F51F0C" w:rsidRPr="00810AF1" w:rsidRDefault="00F51F0C" w:rsidP="00810AF1">
            <w:pPr>
              <w:tabs>
                <w:tab w:val="clear" w:pos="8505"/>
              </w:tabs>
              <w:rPr>
                <w:rFonts w:cs="Arial"/>
                <w:sz w:val="16"/>
                <w:szCs w:val="16"/>
              </w:rPr>
            </w:pPr>
            <w:r w:rsidRPr="00810AF1">
              <w:rPr>
                <w:rFonts w:cs="Arial"/>
                <w:b/>
                <w:sz w:val="16"/>
                <w:szCs w:val="16"/>
              </w:rPr>
              <w:t>04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Pr="00810AF1">
              <w:rPr>
                <w:rFonts w:cs="Arial"/>
                <w:b/>
                <w:sz w:val="16"/>
                <w:szCs w:val="16"/>
              </w:rPr>
              <w:t xml:space="preserve"> Nome</w:t>
            </w:r>
          </w:p>
        </w:tc>
      </w:tr>
      <w:tr w:rsidR="00F51F0C" w:rsidRPr="00810AF1" w14:paraId="678B5261" w14:textId="77777777" w:rsidTr="00810AF1">
        <w:tc>
          <w:tcPr>
            <w:tcW w:w="10065" w:type="dxa"/>
            <w:tcBorders>
              <w:top w:val="nil"/>
              <w:bottom w:val="nil"/>
            </w:tcBorders>
          </w:tcPr>
          <w:p w14:paraId="4E672F38" w14:textId="77777777" w:rsidR="00F51F0C" w:rsidRPr="00810AF1" w:rsidRDefault="00F51F0C" w:rsidP="00810AF1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</w:tc>
      </w:tr>
      <w:tr w:rsidR="001C5F84" w:rsidRPr="00226EF5" w14:paraId="5E9E9C06" w14:textId="77777777" w:rsidTr="00FE5ED5">
        <w:tc>
          <w:tcPr>
            <w:tcW w:w="10065" w:type="dxa"/>
            <w:tcBorders>
              <w:top w:val="nil"/>
              <w:bottom w:val="nil"/>
            </w:tcBorders>
          </w:tcPr>
          <w:p w14:paraId="66E447AD" w14:textId="07618BF0" w:rsidR="001C5F84" w:rsidRPr="00226EF5" w:rsidRDefault="009B65DC" w:rsidP="00010AD8">
            <w:pPr>
              <w:tabs>
                <w:tab w:val="clear" w:pos="8505"/>
              </w:tabs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${NAME}</w:t>
            </w:r>
          </w:p>
        </w:tc>
      </w:tr>
      <w:tr w:rsidR="00FE5ED5" w:rsidRPr="00226EF5" w14:paraId="4628F4F9" w14:textId="77777777" w:rsidTr="00810AF1">
        <w:tc>
          <w:tcPr>
            <w:tcW w:w="10065" w:type="dxa"/>
            <w:tcBorders>
              <w:top w:val="nil"/>
            </w:tcBorders>
          </w:tcPr>
          <w:p w14:paraId="05D48CC4" w14:textId="77777777" w:rsidR="00FE5ED5" w:rsidRPr="00226EF5" w:rsidRDefault="00FE5ED5" w:rsidP="00010AD8">
            <w:pPr>
              <w:tabs>
                <w:tab w:val="clear" w:pos="8505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2C4AD005" w14:textId="77777777" w:rsidR="00F51F0C" w:rsidRPr="00226EF5" w:rsidRDefault="00F51F0C" w:rsidP="00480022">
      <w:pPr>
        <w:tabs>
          <w:tab w:val="clear" w:pos="8505"/>
        </w:tabs>
        <w:rPr>
          <w:rFonts w:cs="Arial"/>
          <w:sz w:val="10"/>
          <w:szCs w:val="10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2126"/>
        <w:gridCol w:w="1418"/>
      </w:tblGrid>
      <w:tr w:rsidR="00483BCD" w:rsidRPr="00226EF5" w14:paraId="0A5AA83C" w14:textId="77777777" w:rsidTr="00CE02E7">
        <w:tc>
          <w:tcPr>
            <w:tcW w:w="6521" w:type="dxa"/>
            <w:tcBorders>
              <w:top w:val="nil"/>
              <w:bottom w:val="nil"/>
            </w:tcBorders>
          </w:tcPr>
          <w:p w14:paraId="4D1B284E" w14:textId="77777777" w:rsidR="00483BCD" w:rsidRPr="00226EF5" w:rsidRDefault="00483BCD" w:rsidP="00480022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  <w:r w:rsidRPr="00226EF5">
              <w:rPr>
                <w:rFonts w:cs="Arial"/>
                <w:sz w:val="16"/>
                <w:szCs w:val="16"/>
              </w:rPr>
              <w:t>Nome - continuação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5E62608" w14:textId="77777777" w:rsidR="00483BCD" w:rsidRPr="00226EF5" w:rsidRDefault="00483BCD" w:rsidP="00AF22BD">
            <w:pPr>
              <w:tabs>
                <w:tab w:val="clear" w:pos="8505"/>
              </w:tabs>
              <w:jc w:val="both"/>
              <w:rPr>
                <w:rFonts w:ascii="Arial Narrow" w:hAnsi="Arial Narrow" w:cs="Arial"/>
                <w:szCs w:val="18"/>
              </w:rPr>
            </w:pPr>
            <w:r w:rsidRPr="00226EF5">
              <w:rPr>
                <w:rFonts w:cs="Arial"/>
                <w:sz w:val="16"/>
                <w:szCs w:val="16"/>
              </w:rPr>
              <w:t>05. Data de nascimento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DD7C0" w14:textId="77777777" w:rsidR="00483BCD" w:rsidRPr="00226EF5" w:rsidRDefault="00483BCD" w:rsidP="00AF22BD">
            <w:pPr>
              <w:tabs>
                <w:tab w:val="clear" w:pos="8505"/>
              </w:tabs>
              <w:jc w:val="both"/>
              <w:rPr>
                <w:rFonts w:ascii="Arial Narrow" w:hAnsi="Arial Narrow" w:cs="Arial"/>
                <w:szCs w:val="18"/>
              </w:rPr>
            </w:pPr>
            <w:r w:rsidRPr="00226EF5">
              <w:rPr>
                <w:rFonts w:cs="Arial"/>
                <w:sz w:val="16"/>
                <w:szCs w:val="16"/>
              </w:rPr>
              <w:t>06. Sexo</w:t>
            </w:r>
          </w:p>
        </w:tc>
      </w:tr>
      <w:tr w:rsidR="00483BCD" w:rsidRPr="00226EF5" w14:paraId="03EB4793" w14:textId="77777777" w:rsidTr="00CE02E7">
        <w:tc>
          <w:tcPr>
            <w:tcW w:w="6521" w:type="dxa"/>
            <w:tcBorders>
              <w:top w:val="nil"/>
              <w:bottom w:val="nil"/>
            </w:tcBorders>
          </w:tcPr>
          <w:p w14:paraId="52F4C436" w14:textId="77777777" w:rsidR="00483BCD" w:rsidRPr="00226EF5" w:rsidRDefault="00483BCD" w:rsidP="00AF22BD">
            <w:pPr>
              <w:tabs>
                <w:tab w:val="clear" w:pos="8505"/>
              </w:tabs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14:paraId="13183139" w14:textId="29F1CB1F" w:rsidR="00483BCD" w:rsidRPr="00226EF5" w:rsidRDefault="009B65DC" w:rsidP="00226EF5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${BIRTHDAY}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516E0" w14:textId="77777777" w:rsidR="00483BCD" w:rsidRPr="00226EF5" w:rsidRDefault="00483BCD" w:rsidP="00AF22BD">
            <w:pPr>
              <w:tabs>
                <w:tab w:val="clear" w:pos="8505"/>
              </w:tabs>
              <w:jc w:val="both"/>
              <w:rPr>
                <w:rFonts w:cs="Arial"/>
                <w:sz w:val="8"/>
                <w:szCs w:val="8"/>
              </w:rPr>
            </w:pPr>
          </w:p>
        </w:tc>
      </w:tr>
      <w:tr w:rsidR="00483BCD" w:rsidRPr="00226EF5" w14:paraId="552098EC" w14:textId="77777777" w:rsidTr="00CE02E7">
        <w:tc>
          <w:tcPr>
            <w:tcW w:w="6521" w:type="dxa"/>
            <w:tcBorders>
              <w:top w:val="nil"/>
            </w:tcBorders>
          </w:tcPr>
          <w:p w14:paraId="74258EB7" w14:textId="77777777" w:rsidR="00483BCD" w:rsidRPr="00226EF5" w:rsidRDefault="00483BCD" w:rsidP="004020BA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auto"/>
            </w:tcBorders>
          </w:tcPr>
          <w:p w14:paraId="5FE10B26" w14:textId="77777777" w:rsidR="00483BCD" w:rsidRPr="00226EF5" w:rsidRDefault="00483BCD" w:rsidP="001C5F84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596A2" w14:textId="77777777" w:rsidR="00483BCD" w:rsidRPr="00226EF5" w:rsidRDefault="0070736E" w:rsidP="00770612">
            <w:pPr>
              <w:tabs>
                <w:tab w:val="clear" w:pos="8505"/>
              </w:tabs>
              <w:jc w:val="both"/>
              <w:rPr>
                <w:rFonts w:cs="Arial"/>
                <w:sz w:val="16"/>
                <w:szCs w:val="16"/>
              </w:rPr>
            </w:pPr>
            <w:r w:rsidRPr="00226EF5">
              <w:rPr>
                <w:rFonts w:cs="Arial"/>
                <w:sz w:val="16"/>
                <w:szCs w:val="16"/>
              </w:rPr>
              <w:t>[</w:t>
            </w:r>
            <w:r w:rsidR="004A3022" w:rsidRPr="00226EF5">
              <w:rPr>
                <w:rFonts w:cs="Arial"/>
                <w:sz w:val="16"/>
                <w:szCs w:val="16"/>
              </w:rPr>
              <w:t>]</w:t>
            </w:r>
            <w:r w:rsidR="007B064C" w:rsidRPr="00226EF5">
              <w:rPr>
                <w:rFonts w:cs="Arial"/>
                <w:sz w:val="16"/>
                <w:szCs w:val="16"/>
              </w:rPr>
              <w:t>M</w:t>
            </w:r>
            <w:proofErr w:type="gramStart"/>
            <w:r w:rsidR="007B064C" w:rsidRPr="00226EF5">
              <w:rPr>
                <w:rFonts w:cs="Arial"/>
                <w:sz w:val="16"/>
                <w:szCs w:val="16"/>
              </w:rPr>
              <w:t xml:space="preserve">   </w:t>
            </w:r>
            <w:r w:rsidRPr="00226EF5">
              <w:rPr>
                <w:rFonts w:cs="Arial"/>
                <w:sz w:val="16"/>
                <w:szCs w:val="16"/>
              </w:rPr>
              <w:t>[</w:t>
            </w:r>
            <w:proofErr w:type="gramEnd"/>
            <w:r w:rsidR="004A3022" w:rsidRPr="00226EF5">
              <w:rPr>
                <w:rFonts w:cs="Arial"/>
                <w:sz w:val="16"/>
                <w:szCs w:val="16"/>
              </w:rPr>
              <w:t>]</w:t>
            </w:r>
            <w:r w:rsidR="00CE02E7" w:rsidRPr="00226EF5">
              <w:rPr>
                <w:rFonts w:cs="Arial"/>
                <w:sz w:val="16"/>
                <w:szCs w:val="16"/>
              </w:rPr>
              <w:t xml:space="preserve"> F    </w:t>
            </w:r>
          </w:p>
        </w:tc>
      </w:tr>
    </w:tbl>
    <w:p w14:paraId="5E9767EE" w14:textId="77777777" w:rsidR="00F7220E" w:rsidRPr="00226EF5" w:rsidRDefault="00F7220E" w:rsidP="00F21020">
      <w:pPr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51F0C" w:rsidRPr="00226EF5" w14:paraId="15B97D72" w14:textId="77777777" w:rsidTr="00810AF1">
        <w:tc>
          <w:tcPr>
            <w:tcW w:w="10065" w:type="dxa"/>
            <w:tcBorders>
              <w:top w:val="nil"/>
              <w:bottom w:val="nil"/>
            </w:tcBorders>
          </w:tcPr>
          <w:p w14:paraId="717AF943" w14:textId="77777777" w:rsidR="00F51F0C" w:rsidRPr="00226EF5" w:rsidRDefault="00F51F0C" w:rsidP="00810AF1">
            <w:pPr>
              <w:tabs>
                <w:tab w:val="clear" w:pos="8505"/>
              </w:tabs>
              <w:rPr>
                <w:rFonts w:cs="Arial"/>
                <w:sz w:val="16"/>
                <w:szCs w:val="16"/>
              </w:rPr>
            </w:pPr>
            <w:r w:rsidRPr="00226EF5">
              <w:rPr>
                <w:rFonts w:cs="Arial"/>
                <w:sz w:val="16"/>
                <w:szCs w:val="16"/>
              </w:rPr>
              <w:t>07</w:t>
            </w:r>
            <w:r w:rsidR="00F25AC6" w:rsidRPr="00226EF5">
              <w:rPr>
                <w:rFonts w:cs="Arial"/>
                <w:sz w:val="16"/>
                <w:szCs w:val="16"/>
              </w:rPr>
              <w:t>.</w:t>
            </w:r>
            <w:r w:rsidR="00FE0797" w:rsidRPr="00226EF5">
              <w:rPr>
                <w:rFonts w:cs="Arial"/>
                <w:sz w:val="16"/>
                <w:szCs w:val="16"/>
              </w:rPr>
              <w:t xml:space="preserve"> Nome do p</w:t>
            </w:r>
            <w:r w:rsidRPr="00226EF5">
              <w:rPr>
                <w:rFonts w:cs="Arial"/>
                <w:sz w:val="16"/>
                <w:szCs w:val="16"/>
              </w:rPr>
              <w:t>ai</w:t>
            </w:r>
          </w:p>
        </w:tc>
      </w:tr>
      <w:tr w:rsidR="00F51F0C" w:rsidRPr="00226EF5" w14:paraId="27A79AF2" w14:textId="77777777" w:rsidTr="00810AF1">
        <w:tc>
          <w:tcPr>
            <w:tcW w:w="10065" w:type="dxa"/>
            <w:tcBorders>
              <w:top w:val="nil"/>
              <w:bottom w:val="nil"/>
            </w:tcBorders>
          </w:tcPr>
          <w:p w14:paraId="080E4CDE" w14:textId="77777777" w:rsidR="00F51F0C" w:rsidRPr="00226EF5" w:rsidRDefault="00F51F0C" w:rsidP="00810AF1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</w:tc>
      </w:tr>
      <w:tr w:rsidR="00F51F0C" w:rsidRPr="00226EF5" w14:paraId="07AB1E0E" w14:textId="77777777" w:rsidTr="00810AF1">
        <w:tc>
          <w:tcPr>
            <w:tcW w:w="10065" w:type="dxa"/>
            <w:tcBorders>
              <w:top w:val="nil"/>
            </w:tcBorders>
          </w:tcPr>
          <w:p w14:paraId="63EFF587" w14:textId="29DFA35F" w:rsidR="00F51F0C" w:rsidRPr="00226EF5" w:rsidRDefault="009B65DC" w:rsidP="00010AD8">
            <w:pPr>
              <w:tabs>
                <w:tab w:val="clear" w:pos="8505"/>
              </w:tabs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${FATHER}</w:t>
            </w:r>
            <w:r w:rsidR="00226EF5" w:rsidRPr="00226EF5">
              <w:rPr>
                <w:rFonts w:cs="Arial"/>
                <w:sz w:val="14"/>
                <w:szCs w:val="14"/>
              </w:rPr>
              <w:br/>
            </w:r>
          </w:p>
        </w:tc>
      </w:tr>
    </w:tbl>
    <w:p w14:paraId="4AACA2AD" w14:textId="77777777" w:rsidR="00F51F0C" w:rsidRDefault="00F51F0C" w:rsidP="00F21020">
      <w:pPr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51F0C" w:rsidRPr="00810AF1" w14:paraId="2E615F1E" w14:textId="77777777" w:rsidTr="00810AF1">
        <w:tc>
          <w:tcPr>
            <w:tcW w:w="10065" w:type="dxa"/>
            <w:tcBorders>
              <w:top w:val="nil"/>
              <w:bottom w:val="nil"/>
            </w:tcBorders>
          </w:tcPr>
          <w:p w14:paraId="5BE9AB66" w14:textId="77777777" w:rsidR="00F51F0C" w:rsidRPr="00810AF1" w:rsidRDefault="00F51F0C" w:rsidP="00810AF1">
            <w:pPr>
              <w:tabs>
                <w:tab w:val="clear" w:pos="8505"/>
              </w:tabs>
              <w:rPr>
                <w:rFonts w:cs="Arial"/>
                <w:sz w:val="16"/>
                <w:szCs w:val="16"/>
              </w:rPr>
            </w:pPr>
            <w:r w:rsidRPr="00810AF1">
              <w:rPr>
                <w:rFonts w:cs="Arial"/>
                <w:b/>
                <w:sz w:val="16"/>
                <w:szCs w:val="16"/>
              </w:rPr>
              <w:t>08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FE0797">
              <w:rPr>
                <w:rFonts w:cs="Arial"/>
                <w:b/>
                <w:sz w:val="16"/>
                <w:szCs w:val="16"/>
              </w:rPr>
              <w:t xml:space="preserve"> Nome da m</w:t>
            </w:r>
            <w:r w:rsidRPr="00810AF1">
              <w:rPr>
                <w:rFonts w:cs="Arial"/>
                <w:b/>
                <w:sz w:val="16"/>
                <w:szCs w:val="16"/>
              </w:rPr>
              <w:t>ãe</w:t>
            </w:r>
          </w:p>
        </w:tc>
      </w:tr>
      <w:tr w:rsidR="00F51F0C" w:rsidRPr="00810AF1" w14:paraId="2FF7AC09" w14:textId="77777777" w:rsidTr="00810AF1">
        <w:tc>
          <w:tcPr>
            <w:tcW w:w="10065" w:type="dxa"/>
            <w:tcBorders>
              <w:top w:val="nil"/>
              <w:bottom w:val="nil"/>
            </w:tcBorders>
          </w:tcPr>
          <w:p w14:paraId="688ACD6D" w14:textId="266BDF3B" w:rsidR="00F51F0C" w:rsidRPr="00226EF5" w:rsidRDefault="009B65DC" w:rsidP="00810AF1">
            <w:pPr>
              <w:tabs>
                <w:tab w:val="clear" w:pos="8505"/>
              </w:tabs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${MOTHER}</w:t>
            </w:r>
          </w:p>
        </w:tc>
      </w:tr>
      <w:tr w:rsidR="00F51F0C" w:rsidRPr="00810AF1" w14:paraId="5F665790" w14:textId="77777777" w:rsidTr="00810AF1">
        <w:tc>
          <w:tcPr>
            <w:tcW w:w="10065" w:type="dxa"/>
            <w:tcBorders>
              <w:top w:val="nil"/>
            </w:tcBorders>
          </w:tcPr>
          <w:p w14:paraId="4B8F9C27" w14:textId="77777777" w:rsidR="00F51F0C" w:rsidRPr="00810AF1" w:rsidRDefault="00F51F0C" w:rsidP="00010AD8">
            <w:pPr>
              <w:tabs>
                <w:tab w:val="clear" w:pos="8505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743A0F84" w14:textId="77777777" w:rsidR="00DC47A2" w:rsidRPr="006B2B87" w:rsidRDefault="00DC47A2" w:rsidP="00F21020">
      <w:pPr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2126"/>
        <w:gridCol w:w="875"/>
        <w:gridCol w:w="2811"/>
      </w:tblGrid>
      <w:tr w:rsidR="00AF22BD" w:rsidRPr="00AF22BD" w14:paraId="5F7544A9" w14:textId="77777777" w:rsidTr="00D35BBB">
        <w:tc>
          <w:tcPr>
            <w:tcW w:w="4271" w:type="dxa"/>
            <w:tcBorders>
              <w:top w:val="nil"/>
              <w:left w:val="single" w:sz="4" w:space="0" w:color="auto"/>
              <w:bottom w:val="nil"/>
            </w:tcBorders>
          </w:tcPr>
          <w:p w14:paraId="727243D8" w14:textId="77777777" w:rsidR="00AF22BD" w:rsidRPr="00AF22BD" w:rsidRDefault="00AF22BD" w:rsidP="00AF22BD">
            <w:pPr>
              <w:jc w:val="both"/>
              <w:rPr>
                <w:rFonts w:cs="Arial"/>
                <w:b/>
                <w:szCs w:val="18"/>
              </w:rPr>
            </w:pPr>
            <w:r w:rsidRPr="00AF22BD">
              <w:rPr>
                <w:rFonts w:cs="Arial"/>
                <w:b/>
                <w:sz w:val="16"/>
                <w:szCs w:val="16"/>
              </w:rPr>
              <w:t>09. Nacionalidade</w:t>
            </w:r>
          </w:p>
        </w:tc>
        <w:tc>
          <w:tcPr>
            <w:tcW w:w="2126" w:type="dxa"/>
            <w:vMerge w:val="restart"/>
            <w:tcBorders>
              <w:top w:val="nil"/>
            </w:tcBorders>
          </w:tcPr>
          <w:p w14:paraId="24A1B047" w14:textId="77777777" w:rsidR="00AF22BD" w:rsidRPr="00AF22BD" w:rsidRDefault="00AF22BD" w:rsidP="00D35BBB">
            <w:pPr>
              <w:rPr>
                <w:rFonts w:cs="Arial"/>
                <w:b/>
                <w:szCs w:val="18"/>
              </w:rPr>
            </w:pPr>
            <w:r w:rsidRPr="00AF22BD">
              <w:rPr>
                <w:rFonts w:cs="Arial"/>
                <w:b/>
                <w:sz w:val="16"/>
                <w:szCs w:val="16"/>
              </w:rPr>
              <w:t>10. País de origem</w:t>
            </w:r>
          </w:p>
        </w:tc>
        <w:tc>
          <w:tcPr>
            <w:tcW w:w="3686" w:type="dxa"/>
            <w:gridSpan w:val="2"/>
            <w:vMerge w:val="restart"/>
            <w:tcBorders>
              <w:top w:val="nil"/>
            </w:tcBorders>
          </w:tcPr>
          <w:p w14:paraId="69F4628A" w14:textId="77777777" w:rsidR="00AF22BD" w:rsidRPr="00AF22BD" w:rsidRDefault="00AF22BD" w:rsidP="00D35BBB">
            <w:pPr>
              <w:rPr>
                <w:rFonts w:cs="Arial"/>
                <w:b/>
                <w:szCs w:val="18"/>
              </w:rPr>
            </w:pPr>
            <w:r w:rsidRPr="00AF22BD">
              <w:rPr>
                <w:rFonts w:cs="Arial"/>
                <w:b/>
                <w:sz w:val="16"/>
                <w:szCs w:val="16"/>
              </w:rPr>
              <w:t>11. UF</w:t>
            </w:r>
            <w:r w:rsidR="009B1BA4">
              <w:rPr>
                <w:rFonts w:cs="Arial"/>
                <w:b/>
                <w:sz w:val="16"/>
                <w:szCs w:val="16"/>
              </w:rPr>
              <w:t xml:space="preserve"> e </w:t>
            </w:r>
            <w:r w:rsidR="00FE0797">
              <w:rPr>
                <w:rFonts w:cs="Arial"/>
                <w:b/>
                <w:sz w:val="16"/>
                <w:szCs w:val="16"/>
              </w:rPr>
              <w:t>Município de n</w:t>
            </w:r>
            <w:r w:rsidRPr="00AF22BD">
              <w:rPr>
                <w:rFonts w:cs="Arial"/>
                <w:b/>
                <w:sz w:val="16"/>
                <w:szCs w:val="16"/>
              </w:rPr>
              <w:t>ascimento</w:t>
            </w:r>
          </w:p>
        </w:tc>
      </w:tr>
      <w:tr w:rsidR="004E2D9D" w:rsidRPr="00F51F0C" w14:paraId="4025BDD4" w14:textId="77777777" w:rsidTr="002E1FD7">
        <w:tc>
          <w:tcPr>
            <w:tcW w:w="4271" w:type="dxa"/>
            <w:tcBorders>
              <w:top w:val="nil"/>
              <w:bottom w:val="nil"/>
            </w:tcBorders>
          </w:tcPr>
          <w:p w14:paraId="30D80341" w14:textId="77777777" w:rsidR="004E2D9D" w:rsidRPr="00F51F0C" w:rsidRDefault="0070736E" w:rsidP="00FC44D0">
            <w:pPr>
              <w:jc w:val="both"/>
              <w:rPr>
                <w:rFonts w:cs="Arial"/>
                <w:sz w:val="16"/>
                <w:szCs w:val="16"/>
              </w:rPr>
            </w:pPr>
            <w:r w:rsidRPr="0070736E">
              <w:rPr>
                <w:rFonts w:cs="Arial"/>
                <w:sz w:val="16"/>
                <w:szCs w:val="16"/>
              </w:rPr>
              <w:t>[</w:t>
            </w:r>
            <w:r w:rsidR="00AE0765">
              <w:rPr>
                <w:rFonts w:cs="Arial"/>
                <w:sz w:val="16"/>
                <w:szCs w:val="16"/>
              </w:rPr>
              <w:t>X</w:t>
            </w:r>
            <w:r w:rsidR="004A3022" w:rsidRPr="0070736E">
              <w:rPr>
                <w:rFonts w:cs="Arial"/>
                <w:sz w:val="16"/>
                <w:szCs w:val="16"/>
              </w:rPr>
              <w:t>]</w:t>
            </w:r>
            <w:proofErr w:type="gramStart"/>
            <w:r w:rsidR="004E2D9D" w:rsidRPr="00F51F0C">
              <w:rPr>
                <w:rFonts w:cs="Arial"/>
                <w:sz w:val="16"/>
                <w:szCs w:val="16"/>
              </w:rPr>
              <w:t>Brasileira</w:t>
            </w:r>
            <w:r w:rsidRPr="0070736E">
              <w:rPr>
                <w:rFonts w:cs="Arial"/>
                <w:sz w:val="16"/>
                <w:szCs w:val="16"/>
              </w:rPr>
              <w:t>[</w:t>
            </w:r>
            <w:r w:rsidR="004A3022" w:rsidRPr="0070736E">
              <w:rPr>
                <w:rFonts w:cs="Arial"/>
                <w:sz w:val="16"/>
                <w:szCs w:val="16"/>
              </w:rPr>
              <w:t>]</w:t>
            </w:r>
            <w:r w:rsidR="004E2D9D" w:rsidRPr="00F51F0C">
              <w:rPr>
                <w:rFonts w:cs="Arial"/>
                <w:sz w:val="16"/>
                <w:szCs w:val="16"/>
              </w:rPr>
              <w:t>Brasileiro</w:t>
            </w:r>
            <w:proofErr w:type="gramEnd"/>
            <w:r w:rsidR="004E2D9D" w:rsidRPr="00F51F0C">
              <w:rPr>
                <w:rFonts w:cs="Arial"/>
                <w:sz w:val="16"/>
                <w:szCs w:val="16"/>
              </w:rPr>
              <w:t xml:space="preserve"> nascido no exterior</w:t>
            </w:r>
          </w:p>
        </w:tc>
        <w:tc>
          <w:tcPr>
            <w:tcW w:w="2126" w:type="dxa"/>
            <w:vMerge/>
            <w:tcBorders>
              <w:bottom w:val="nil"/>
            </w:tcBorders>
          </w:tcPr>
          <w:p w14:paraId="6A0191C1" w14:textId="77777777" w:rsidR="004E2D9D" w:rsidRPr="00F51F0C" w:rsidRDefault="004E2D9D" w:rsidP="00AF22BD">
            <w:pPr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Merge/>
            <w:tcBorders>
              <w:bottom w:val="nil"/>
            </w:tcBorders>
          </w:tcPr>
          <w:p w14:paraId="59417B58" w14:textId="77777777" w:rsidR="004E2D9D" w:rsidRPr="00F51F0C" w:rsidRDefault="004E2D9D" w:rsidP="00AF22BD">
            <w:pPr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E9726D" w:rsidRPr="00F51F0C" w14:paraId="15E80BBF" w14:textId="77777777" w:rsidTr="002E1FD7">
        <w:tc>
          <w:tcPr>
            <w:tcW w:w="4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04636" w14:textId="77777777" w:rsidR="00E9726D" w:rsidRPr="00F51F0C" w:rsidRDefault="00E9726D" w:rsidP="00AF22BD">
            <w:pPr>
              <w:jc w:val="both"/>
              <w:rPr>
                <w:rFonts w:cs="Arial"/>
                <w:sz w:val="8"/>
                <w:szCs w:val="8"/>
              </w:rPr>
            </w:pPr>
            <w:r w:rsidRPr="00F51F0C">
              <w:rPr>
                <w:rFonts w:cs="Arial"/>
                <w:sz w:val="8"/>
                <w:szCs w:val="8"/>
              </w:rPr>
              <w:t>,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14:paraId="56C23113" w14:textId="77777777" w:rsidR="00E9726D" w:rsidRPr="00F51F0C" w:rsidRDefault="00E9726D" w:rsidP="00AF22BD">
            <w:pPr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875" w:type="dxa"/>
            <w:tcBorders>
              <w:top w:val="nil"/>
              <w:bottom w:val="nil"/>
            </w:tcBorders>
          </w:tcPr>
          <w:p w14:paraId="72E18D3A" w14:textId="77777777" w:rsidR="00E9726D" w:rsidRPr="00F51F0C" w:rsidRDefault="00E9726D" w:rsidP="00AF22BD">
            <w:pPr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2811" w:type="dxa"/>
            <w:tcBorders>
              <w:top w:val="nil"/>
              <w:bottom w:val="nil"/>
            </w:tcBorders>
          </w:tcPr>
          <w:p w14:paraId="51F3ED6B" w14:textId="77777777" w:rsidR="00E9726D" w:rsidRPr="00F51F0C" w:rsidRDefault="00E9726D" w:rsidP="00AF22BD">
            <w:pPr>
              <w:jc w:val="both"/>
              <w:rPr>
                <w:rFonts w:cs="Arial"/>
                <w:sz w:val="8"/>
                <w:szCs w:val="8"/>
              </w:rPr>
            </w:pPr>
          </w:p>
        </w:tc>
      </w:tr>
      <w:tr w:rsidR="007279D2" w:rsidRPr="00F51F0C" w14:paraId="569C0AC5" w14:textId="77777777" w:rsidTr="002E1FD7">
        <w:tc>
          <w:tcPr>
            <w:tcW w:w="4271" w:type="dxa"/>
            <w:tcBorders>
              <w:top w:val="nil"/>
              <w:bottom w:val="single" w:sz="4" w:space="0" w:color="auto"/>
            </w:tcBorders>
          </w:tcPr>
          <w:p w14:paraId="02176B1E" w14:textId="77777777" w:rsidR="007279D2" w:rsidRPr="00F51F0C" w:rsidRDefault="0070736E" w:rsidP="00FC44D0">
            <w:pPr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70736E">
              <w:rPr>
                <w:rFonts w:cs="Arial"/>
                <w:sz w:val="16"/>
                <w:szCs w:val="16"/>
              </w:rPr>
              <w:t>[</w:t>
            </w:r>
            <w:r w:rsidR="004A3022" w:rsidRPr="0070736E">
              <w:rPr>
                <w:rFonts w:cs="Arial"/>
                <w:sz w:val="16"/>
                <w:szCs w:val="16"/>
              </w:rPr>
              <w:t>]</w:t>
            </w:r>
            <w:r w:rsidR="007279D2" w:rsidRPr="00F51F0C">
              <w:rPr>
                <w:rFonts w:cs="Arial"/>
                <w:sz w:val="16"/>
                <w:szCs w:val="16"/>
              </w:rPr>
              <w:t>Estrangei</w:t>
            </w:r>
            <w:r w:rsidR="002E1FD7">
              <w:rPr>
                <w:rFonts w:cs="Arial"/>
                <w:sz w:val="16"/>
                <w:szCs w:val="16"/>
              </w:rPr>
              <w:t>ra</w:t>
            </w:r>
            <w:proofErr w:type="gramEnd"/>
            <w:r w:rsidR="002E1FD7">
              <w:rPr>
                <w:rFonts w:cs="Arial"/>
                <w:sz w:val="16"/>
                <w:szCs w:val="16"/>
              </w:rPr>
              <w:t xml:space="preserve">        </w:t>
            </w:r>
            <w:proofErr w:type="gramStart"/>
            <w:r w:rsidR="002E1FD7">
              <w:rPr>
                <w:rFonts w:cs="Arial"/>
                <w:sz w:val="16"/>
                <w:szCs w:val="16"/>
              </w:rPr>
              <w:t xml:space="preserve">   </w:t>
            </w:r>
            <w:r w:rsidRPr="0070736E">
              <w:rPr>
                <w:rFonts w:cs="Arial"/>
                <w:sz w:val="16"/>
                <w:szCs w:val="16"/>
              </w:rPr>
              <w:t>[</w:t>
            </w:r>
            <w:r w:rsidR="004A3022" w:rsidRPr="0070736E">
              <w:rPr>
                <w:rFonts w:cs="Arial"/>
                <w:sz w:val="16"/>
                <w:szCs w:val="16"/>
              </w:rPr>
              <w:t>]</w:t>
            </w:r>
            <w:r w:rsidR="007279D2" w:rsidRPr="00F51F0C">
              <w:rPr>
                <w:rFonts w:cs="Arial"/>
                <w:sz w:val="16"/>
                <w:szCs w:val="16"/>
              </w:rPr>
              <w:t>Brasileiro</w:t>
            </w:r>
            <w:proofErr w:type="gramEnd"/>
            <w:r w:rsidR="007279D2" w:rsidRPr="00F51F0C">
              <w:rPr>
                <w:rFonts w:cs="Arial"/>
                <w:sz w:val="16"/>
                <w:szCs w:val="16"/>
              </w:rPr>
              <w:t xml:space="preserve"> naturalizado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57751160" w14:textId="77777777" w:rsidR="007279D2" w:rsidRPr="00F51F0C" w:rsidRDefault="007279D2" w:rsidP="00AF22BD">
            <w:pPr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nil"/>
              <w:bottom w:val="single" w:sz="4" w:space="0" w:color="auto"/>
            </w:tcBorders>
          </w:tcPr>
          <w:p w14:paraId="4128618D" w14:textId="77777777" w:rsidR="007279D2" w:rsidRPr="00F51F0C" w:rsidRDefault="007279D2" w:rsidP="00205845">
            <w:pPr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11" w:type="dxa"/>
            <w:tcBorders>
              <w:top w:val="nil"/>
              <w:bottom w:val="single" w:sz="4" w:space="0" w:color="auto"/>
            </w:tcBorders>
          </w:tcPr>
          <w:p w14:paraId="45332840" w14:textId="77777777" w:rsidR="007279D2" w:rsidRPr="00F51F0C" w:rsidRDefault="007279D2" w:rsidP="0033760E">
            <w:pPr>
              <w:jc w:val="both"/>
              <w:rPr>
                <w:rFonts w:cs="Arial"/>
                <w:sz w:val="16"/>
                <w:szCs w:val="16"/>
              </w:rPr>
            </w:pPr>
          </w:p>
        </w:tc>
      </w:tr>
    </w:tbl>
    <w:p w14:paraId="3B561A82" w14:textId="77777777" w:rsidR="00AF22BD" w:rsidRPr="006B2B87" w:rsidRDefault="00AF22BD" w:rsidP="00F21020">
      <w:pPr>
        <w:rPr>
          <w:rFonts w:cs="Arial"/>
          <w:sz w:val="6"/>
          <w:szCs w:val="6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50"/>
        <w:gridCol w:w="2250"/>
        <w:gridCol w:w="3825"/>
        <w:gridCol w:w="2440"/>
      </w:tblGrid>
      <w:tr w:rsidR="00CF2875" w:rsidRPr="00BB20BF" w14:paraId="0F852FF2" w14:textId="77777777" w:rsidTr="00BB20BF">
        <w:tc>
          <w:tcPr>
            <w:tcW w:w="1550" w:type="dxa"/>
            <w:tcBorders>
              <w:left w:val="single" w:sz="4" w:space="0" w:color="auto"/>
              <w:right w:val="single" w:sz="4" w:space="0" w:color="auto"/>
            </w:tcBorders>
          </w:tcPr>
          <w:p w14:paraId="7143B920" w14:textId="77777777" w:rsidR="00CF2875" w:rsidRPr="00BB20BF" w:rsidRDefault="00F25AC6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12</w:t>
            </w:r>
            <w:r>
              <w:rPr>
                <w:rFonts w:cs="Arial"/>
                <w:b/>
                <w:sz w:val="16"/>
                <w:szCs w:val="16"/>
              </w:rPr>
              <w:t xml:space="preserve">. </w:t>
            </w:r>
            <w:r w:rsidR="00EC494D" w:rsidRPr="00BB20BF">
              <w:rPr>
                <w:rFonts w:cs="Arial"/>
                <w:b/>
                <w:sz w:val="16"/>
                <w:szCs w:val="16"/>
              </w:rPr>
              <w:t>Cor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4E2200E7" w14:textId="77777777" w:rsidR="00CF2875" w:rsidRPr="00BB20BF" w:rsidRDefault="00CF2875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3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FE0797">
              <w:rPr>
                <w:rFonts w:cs="Arial"/>
                <w:b/>
                <w:sz w:val="16"/>
                <w:szCs w:val="16"/>
              </w:rPr>
              <w:t>Estado c</w:t>
            </w:r>
            <w:r w:rsidR="00EC494D" w:rsidRPr="00BB20BF">
              <w:rPr>
                <w:rFonts w:cs="Arial"/>
                <w:b/>
                <w:sz w:val="16"/>
                <w:szCs w:val="16"/>
              </w:rPr>
              <w:t>ivil</w:t>
            </w:r>
          </w:p>
        </w:tc>
        <w:tc>
          <w:tcPr>
            <w:tcW w:w="3825" w:type="dxa"/>
            <w:tcBorders>
              <w:left w:val="single" w:sz="4" w:space="0" w:color="auto"/>
              <w:right w:val="single" w:sz="4" w:space="0" w:color="auto"/>
            </w:tcBorders>
          </w:tcPr>
          <w:p w14:paraId="09897690" w14:textId="77777777" w:rsidR="00CF2875" w:rsidRPr="00BB20BF" w:rsidRDefault="00574E0B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4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FE0797">
              <w:rPr>
                <w:rFonts w:cs="Arial"/>
                <w:b/>
                <w:sz w:val="16"/>
                <w:szCs w:val="16"/>
              </w:rPr>
              <w:t>Nível de i</w:t>
            </w:r>
            <w:r w:rsidR="00EC494D" w:rsidRPr="00BB20BF">
              <w:rPr>
                <w:rFonts w:cs="Arial"/>
                <w:b/>
                <w:sz w:val="16"/>
                <w:szCs w:val="16"/>
              </w:rPr>
              <w:t>nstrução</w:t>
            </w:r>
          </w:p>
        </w:tc>
        <w:tc>
          <w:tcPr>
            <w:tcW w:w="2440" w:type="dxa"/>
            <w:tcBorders>
              <w:left w:val="single" w:sz="4" w:space="0" w:color="auto"/>
              <w:right w:val="single" w:sz="4" w:space="0" w:color="auto"/>
            </w:tcBorders>
          </w:tcPr>
          <w:p w14:paraId="79962137" w14:textId="77777777" w:rsidR="00CF2875" w:rsidRPr="00BB20BF" w:rsidRDefault="00574E0B" w:rsidP="00BB20BF">
            <w:pPr>
              <w:ind w:right="-148"/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5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EC494D" w:rsidRPr="00BB20BF">
              <w:rPr>
                <w:rFonts w:cs="Arial"/>
                <w:b/>
                <w:sz w:val="16"/>
                <w:szCs w:val="16"/>
              </w:rPr>
              <w:t xml:space="preserve">Data de </w:t>
            </w:r>
            <w:r w:rsidR="00FE0797">
              <w:rPr>
                <w:rFonts w:cs="Arial"/>
                <w:b/>
                <w:sz w:val="16"/>
                <w:szCs w:val="16"/>
              </w:rPr>
              <w:t>c</w:t>
            </w:r>
            <w:r w:rsidR="00EC494D" w:rsidRPr="00BB20BF">
              <w:rPr>
                <w:rFonts w:cs="Arial"/>
                <w:b/>
                <w:sz w:val="16"/>
                <w:szCs w:val="16"/>
              </w:rPr>
              <w:t>hegada ao Brasil</w:t>
            </w:r>
          </w:p>
        </w:tc>
      </w:tr>
      <w:tr w:rsidR="00CF2875" w:rsidRPr="005A04B8" w14:paraId="4D94ABA6" w14:textId="77777777" w:rsidTr="00BB20BF">
        <w:tc>
          <w:tcPr>
            <w:tcW w:w="1550" w:type="dxa"/>
            <w:tcBorders>
              <w:left w:val="single" w:sz="4" w:space="0" w:color="auto"/>
              <w:right w:val="single" w:sz="4" w:space="0" w:color="auto"/>
            </w:tcBorders>
          </w:tcPr>
          <w:p w14:paraId="038D1F39" w14:textId="77777777" w:rsidR="00CF2875" w:rsidRDefault="00CF2875" w:rsidP="005A04B8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  <w:p w14:paraId="57F38C0C" w14:textId="77777777" w:rsidR="006F73D2" w:rsidRPr="005A04B8" w:rsidRDefault="006F73D2" w:rsidP="005A04B8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355086FF" w14:textId="77777777" w:rsidR="00CF2875" w:rsidRPr="005A04B8" w:rsidRDefault="00CF2875" w:rsidP="005A04B8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3825" w:type="dxa"/>
            <w:tcBorders>
              <w:left w:val="single" w:sz="4" w:space="0" w:color="auto"/>
              <w:right w:val="single" w:sz="4" w:space="0" w:color="auto"/>
            </w:tcBorders>
          </w:tcPr>
          <w:p w14:paraId="6D57A7EB" w14:textId="77777777" w:rsidR="00CF2875" w:rsidRPr="005A04B8" w:rsidRDefault="00CF2875" w:rsidP="005A04B8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</w:tc>
        <w:tc>
          <w:tcPr>
            <w:tcW w:w="2440" w:type="dxa"/>
            <w:tcBorders>
              <w:left w:val="single" w:sz="4" w:space="0" w:color="auto"/>
              <w:right w:val="single" w:sz="4" w:space="0" w:color="auto"/>
            </w:tcBorders>
          </w:tcPr>
          <w:p w14:paraId="56D1E6EB" w14:textId="77777777" w:rsidR="00CF2875" w:rsidRPr="005A04B8" w:rsidRDefault="00CF2875" w:rsidP="005A04B8">
            <w:pPr>
              <w:tabs>
                <w:tab w:val="clear" w:pos="8505"/>
              </w:tabs>
              <w:rPr>
                <w:rFonts w:cs="Arial"/>
                <w:sz w:val="8"/>
                <w:szCs w:val="8"/>
              </w:rPr>
            </w:pPr>
          </w:p>
        </w:tc>
      </w:tr>
      <w:tr w:rsidR="00CF2875" w:rsidRPr="00BB20BF" w14:paraId="33E26478" w14:textId="77777777" w:rsidTr="00BB20BF">
        <w:tc>
          <w:tcPr>
            <w:tcW w:w="1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D6D2" w14:textId="77777777" w:rsidR="00CF2875" w:rsidRPr="00BB20BF" w:rsidRDefault="00CF2875" w:rsidP="004D03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61F" w14:textId="77777777" w:rsidR="00CF2875" w:rsidRPr="00BB20BF" w:rsidRDefault="00CF2875" w:rsidP="002331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950" w14:textId="77777777" w:rsidR="00CF2875" w:rsidRPr="00226EF5" w:rsidRDefault="00AE0765" w:rsidP="000848BD">
            <w:pPr>
              <w:rPr>
                <w:rFonts w:cs="Arial"/>
                <w:sz w:val="14"/>
                <w:szCs w:val="14"/>
              </w:rPr>
            </w:pPr>
            <w:r w:rsidRPr="00226EF5">
              <w:rPr>
                <w:rFonts w:cs="Arial"/>
                <w:sz w:val="14"/>
                <w:szCs w:val="14"/>
              </w:rPr>
              <w:t>ALFABETIZAD</w:t>
            </w:r>
            <w:r w:rsidR="000848BD" w:rsidRPr="00226EF5">
              <w:rPr>
                <w:rFonts w:cs="Arial"/>
                <w:sz w:val="14"/>
                <w:szCs w:val="14"/>
              </w:rPr>
              <w:t>O</w:t>
            </w:r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AB0A" w14:textId="77777777" w:rsidR="00CF2875" w:rsidRPr="00BB20BF" w:rsidRDefault="00CF2875" w:rsidP="00FC44D0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F350E2A" w14:textId="77777777" w:rsidR="000B3B0B" w:rsidRPr="006B2B87" w:rsidRDefault="000B3B0B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36"/>
        <w:gridCol w:w="2151"/>
        <w:gridCol w:w="1825"/>
        <w:gridCol w:w="851"/>
        <w:gridCol w:w="1701"/>
        <w:gridCol w:w="1701"/>
      </w:tblGrid>
      <w:tr w:rsidR="00AF22BD" w:rsidRPr="00BB20BF" w14:paraId="3DE7E387" w14:textId="77777777" w:rsidTr="009B1BA4">
        <w:tc>
          <w:tcPr>
            <w:tcW w:w="18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6D0813" w14:textId="7C88548B" w:rsidR="00AF22BD" w:rsidRPr="00BB20BF" w:rsidRDefault="00F25AC6" w:rsidP="0033470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16. </w:t>
            </w:r>
            <w:r w:rsidR="00AF22BD" w:rsidRPr="00BB20BF">
              <w:rPr>
                <w:rFonts w:cs="Arial"/>
                <w:b/>
                <w:sz w:val="16"/>
                <w:szCs w:val="16"/>
              </w:rPr>
              <w:t>CPF</w:t>
            </w:r>
            <w:r w:rsidR="00226EF5">
              <w:rPr>
                <w:rFonts w:cs="Arial"/>
                <w:b/>
                <w:sz w:val="16"/>
                <w:szCs w:val="16"/>
              </w:rPr>
              <w:br/>
            </w:r>
            <w:r w:rsidR="009B65DC">
              <w:rPr>
                <w:rFonts w:cs="Arial"/>
                <w:sz w:val="16"/>
                <w:szCs w:val="16"/>
              </w:rPr>
              <w:t>${CPF}</w:t>
            </w:r>
          </w:p>
        </w:tc>
        <w:tc>
          <w:tcPr>
            <w:tcW w:w="2151" w:type="dxa"/>
            <w:tcBorders>
              <w:left w:val="single" w:sz="4" w:space="0" w:color="auto"/>
            </w:tcBorders>
          </w:tcPr>
          <w:p w14:paraId="4EDB77D3" w14:textId="77777777" w:rsidR="00AF22BD" w:rsidRPr="00BB20BF" w:rsidRDefault="00AF22BD" w:rsidP="00F21020">
            <w:pPr>
              <w:rPr>
                <w:rFonts w:cs="Arial"/>
                <w:b/>
                <w:szCs w:val="18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17. Identidade</w:t>
            </w:r>
          </w:p>
        </w:tc>
        <w:tc>
          <w:tcPr>
            <w:tcW w:w="1825" w:type="dxa"/>
          </w:tcPr>
          <w:p w14:paraId="5490B8F6" w14:textId="77777777" w:rsidR="00AF22BD" w:rsidRPr="00BB20BF" w:rsidRDefault="00AF22BD" w:rsidP="00F21020">
            <w:pPr>
              <w:rPr>
                <w:rFonts w:cs="Arial"/>
                <w:szCs w:val="18"/>
              </w:rPr>
            </w:pPr>
          </w:p>
        </w:tc>
        <w:tc>
          <w:tcPr>
            <w:tcW w:w="851" w:type="dxa"/>
          </w:tcPr>
          <w:p w14:paraId="4F149C78" w14:textId="77777777" w:rsidR="00AF22BD" w:rsidRPr="00BB20BF" w:rsidRDefault="00AF22BD" w:rsidP="00F21020">
            <w:pPr>
              <w:rPr>
                <w:rFonts w:cs="Arial"/>
                <w:szCs w:val="18"/>
              </w:rPr>
            </w:pPr>
          </w:p>
        </w:tc>
        <w:tc>
          <w:tcPr>
            <w:tcW w:w="1701" w:type="dxa"/>
          </w:tcPr>
          <w:p w14:paraId="64C37F08" w14:textId="77777777" w:rsidR="00AF22BD" w:rsidRPr="00BB20BF" w:rsidRDefault="00AF22BD" w:rsidP="00F21020">
            <w:pPr>
              <w:rPr>
                <w:rFonts w:cs="Arial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AED5523" w14:textId="77777777" w:rsidR="00AF22BD" w:rsidRPr="00BB20BF" w:rsidRDefault="00AF22BD" w:rsidP="00F21020">
            <w:pPr>
              <w:rPr>
                <w:rFonts w:cs="Arial"/>
                <w:sz w:val="16"/>
                <w:szCs w:val="16"/>
              </w:rPr>
            </w:pPr>
          </w:p>
        </w:tc>
      </w:tr>
      <w:tr w:rsidR="00AF22BD" w:rsidRPr="00BB20BF" w14:paraId="54F9E0A9" w14:textId="77777777" w:rsidTr="009B1BA4">
        <w:tc>
          <w:tcPr>
            <w:tcW w:w="18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107449" w14:textId="77777777" w:rsidR="00AF22BD" w:rsidRPr="00BB20BF" w:rsidRDefault="00AF22BD" w:rsidP="00BB20BF">
            <w:pPr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2151" w:type="dxa"/>
            <w:tcBorders>
              <w:left w:val="single" w:sz="4" w:space="0" w:color="auto"/>
              <w:right w:val="single" w:sz="4" w:space="0" w:color="auto"/>
            </w:tcBorders>
          </w:tcPr>
          <w:p w14:paraId="0649B784" w14:textId="6E456F9F" w:rsidR="00AF22BD" w:rsidRPr="00BB20BF" w:rsidRDefault="00AF22BD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17.1 Número</w:t>
            </w:r>
            <w:r w:rsidR="00226EF5">
              <w:rPr>
                <w:rFonts w:cs="Arial"/>
                <w:sz w:val="16"/>
                <w:szCs w:val="16"/>
              </w:rPr>
              <w:br/>
            </w:r>
            <w:r w:rsidR="009B65DC">
              <w:rPr>
                <w:rFonts w:cs="Arial"/>
                <w:sz w:val="14"/>
                <w:szCs w:val="14"/>
              </w:rPr>
              <w:t>${RG}</w:t>
            </w:r>
          </w:p>
        </w:tc>
        <w:tc>
          <w:tcPr>
            <w:tcW w:w="1825" w:type="dxa"/>
            <w:tcBorders>
              <w:left w:val="single" w:sz="4" w:space="0" w:color="auto"/>
              <w:right w:val="single" w:sz="4" w:space="0" w:color="auto"/>
            </w:tcBorders>
          </w:tcPr>
          <w:p w14:paraId="5511EFC2" w14:textId="77777777" w:rsidR="00AF22BD" w:rsidRPr="00BB20BF" w:rsidRDefault="00AF22BD" w:rsidP="00BB20BF">
            <w:pPr>
              <w:ind w:lef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 xml:space="preserve"> 17.2 Complemento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C27D725" w14:textId="77777777" w:rsidR="00AF22BD" w:rsidRPr="00BB20BF" w:rsidRDefault="00AF22BD" w:rsidP="00BB20BF">
            <w:pPr>
              <w:ind w:left="-108"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17.3 UF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F756EFA" w14:textId="570927F9" w:rsidR="00AF22BD" w:rsidRPr="00BB20BF" w:rsidRDefault="00AF22BD" w:rsidP="00226EF5">
            <w:pPr>
              <w:ind w:lef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17.4 Emissor</w:t>
            </w:r>
            <w:r w:rsidR="00226EF5">
              <w:rPr>
                <w:rFonts w:cs="Arial"/>
                <w:sz w:val="16"/>
                <w:szCs w:val="16"/>
              </w:rPr>
              <w:br/>
            </w:r>
            <w:r w:rsidR="009B65DC">
              <w:rPr>
                <w:rFonts w:cs="Arial"/>
                <w:sz w:val="14"/>
                <w:szCs w:val="14"/>
              </w:rPr>
              <w:t>${RG_ISSUER}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72F19B4" w14:textId="3E490C90" w:rsidR="00AF22BD" w:rsidRPr="00BB20BF" w:rsidRDefault="002E4752" w:rsidP="00226EF5">
            <w:pPr>
              <w:ind w:left="-108" w:right="-14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17.5</w:t>
            </w:r>
            <w:r w:rsidR="00F25AC6">
              <w:rPr>
                <w:rFonts w:cs="Arial"/>
                <w:sz w:val="16"/>
                <w:szCs w:val="16"/>
              </w:rPr>
              <w:t xml:space="preserve"> Data</w:t>
            </w:r>
            <w:r w:rsidR="009B1BA4">
              <w:rPr>
                <w:rFonts w:cs="Arial"/>
                <w:sz w:val="16"/>
                <w:szCs w:val="16"/>
              </w:rPr>
              <w:t xml:space="preserve"> de</w:t>
            </w:r>
            <w:r w:rsidR="00F25AC6">
              <w:rPr>
                <w:rFonts w:cs="Arial"/>
                <w:sz w:val="16"/>
                <w:szCs w:val="16"/>
              </w:rPr>
              <w:t xml:space="preserve"> e</w:t>
            </w:r>
            <w:r w:rsidR="00AF22BD" w:rsidRPr="00BB20BF">
              <w:rPr>
                <w:rFonts w:cs="Arial"/>
                <w:sz w:val="16"/>
                <w:szCs w:val="16"/>
              </w:rPr>
              <w:t>missão</w:t>
            </w:r>
            <w:r w:rsidR="00226EF5">
              <w:rPr>
                <w:rFonts w:cs="Arial"/>
                <w:sz w:val="16"/>
                <w:szCs w:val="16"/>
              </w:rPr>
              <w:br/>
            </w:r>
            <w:r w:rsidR="009B65DC">
              <w:rPr>
                <w:rFonts w:cs="Arial"/>
                <w:sz w:val="14"/>
                <w:szCs w:val="14"/>
              </w:rPr>
              <w:t>${RG_DATE}</w:t>
            </w:r>
          </w:p>
        </w:tc>
      </w:tr>
      <w:tr w:rsidR="006F6924" w:rsidRPr="00BB20BF" w14:paraId="67B78637" w14:textId="77777777" w:rsidTr="009B1BA4"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112C9E2C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2151" w:type="dxa"/>
            <w:tcBorders>
              <w:left w:val="single" w:sz="4" w:space="0" w:color="auto"/>
              <w:right w:val="single" w:sz="4" w:space="0" w:color="auto"/>
            </w:tcBorders>
          </w:tcPr>
          <w:p w14:paraId="77BCAB3D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825" w:type="dxa"/>
            <w:tcBorders>
              <w:left w:val="single" w:sz="4" w:space="0" w:color="auto"/>
              <w:right w:val="single" w:sz="4" w:space="0" w:color="auto"/>
            </w:tcBorders>
          </w:tcPr>
          <w:p w14:paraId="1C023847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C35ABAD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207C1F2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A8404D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</w:tr>
      <w:tr w:rsidR="006F6924" w:rsidRPr="00BB20BF" w14:paraId="751CC557" w14:textId="77777777" w:rsidTr="00226EF5">
        <w:trPr>
          <w:trHeight w:val="114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C752" w14:textId="77777777" w:rsidR="006F6924" w:rsidRPr="00BB20BF" w:rsidRDefault="006F6924" w:rsidP="00010AD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585F" w14:textId="77777777" w:rsidR="006F6924" w:rsidRPr="00BB20BF" w:rsidRDefault="006F6924" w:rsidP="00A72C1B">
            <w:pPr>
              <w:rPr>
                <w:sz w:val="16"/>
                <w:szCs w:val="16"/>
              </w:rPr>
            </w:pPr>
          </w:p>
        </w:tc>
        <w:tc>
          <w:tcPr>
            <w:tcW w:w="1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2E93" w14:textId="77777777" w:rsidR="006F6924" w:rsidRPr="00BB20BF" w:rsidRDefault="006F6924" w:rsidP="005C65C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6CD5" w14:textId="77777777" w:rsidR="006F6924" w:rsidRPr="00BB20BF" w:rsidRDefault="006F6924" w:rsidP="0020584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0066" w14:textId="77777777" w:rsidR="006F6924" w:rsidRPr="00BB20BF" w:rsidRDefault="006F6924" w:rsidP="00817CE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0B70" w14:textId="77777777" w:rsidR="006F6924" w:rsidRPr="00BB20BF" w:rsidRDefault="006F6924" w:rsidP="00602A5A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6BCB8BE5" w14:textId="77777777" w:rsidR="00CF2875" w:rsidRPr="006B2B87" w:rsidRDefault="00CF2875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59"/>
        <w:gridCol w:w="1695"/>
        <w:gridCol w:w="848"/>
        <w:gridCol w:w="5263"/>
      </w:tblGrid>
      <w:tr w:rsidR="00740D20" w:rsidRPr="00BB20BF" w14:paraId="7D78DA06" w14:textId="77777777" w:rsidTr="00BB20BF">
        <w:tc>
          <w:tcPr>
            <w:tcW w:w="2259" w:type="dxa"/>
            <w:tcBorders>
              <w:left w:val="single" w:sz="4" w:space="0" w:color="auto"/>
            </w:tcBorders>
          </w:tcPr>
          <w:p w14:paraId="7AC2C29B" w14:textId="77777777" w:rsidR="00740D20" w:rsidRPr="00BB20BF" w:rsidRDefault="00D91CC1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8</w:t>
            </w:r>
            <w:r w:rsidR="00D35BBB">
              <w:rPr>
                <w:rFonts w:cs="Arial"/>
                <w:b/>
                <w:sz w:val="16"/>
                <w:szCs w:val="16"/>
              </w:rPr>
              <w:t>.</w:t>
            </w:r>
            <w:r w:rsidR="00740D20" w:rsidRPr="00BB20BF">
              <w:rPr>
                <w:rFonts w:cs="Arial"/>
                <w:b/>
                <w:sz w:val="16"/>
                <w:szCs w:val="16"/>
              </w:rPr>
              <w:t>CTPS</w:t>
            </w:r>
          </w:p>
        </w:tc>
        <w:tc>
          <w:tcPr>
            <w:tcW w:w="2543" w:type="dxa"/>
            <w:gridSpan w:val="2"/>
          </w:tcPr>
          <w:p w14:paraId="1CB09C3D" w14:textId="77777777" w:rsidR="00740D20" w:rsidRPr="00BB20BF" w:rsidRDefault="00740D20" w:rsidP="00F21020">
            <w:pPr>
              <w:rPr>
                <w:rFonts w:cs="Arial"/>
                <w:szCs w:val="18"/>
              </w:rPr>
            </w:pPr>
          </w:p>
        </w:tc>
        <w:tc>
          <w:tcPr>
            <w:tcW w:w="5263" w:type="dxa"/>
            <w:tcBorders>
              <w:right w:val="single" w:sz="4" w:space="0" w:color="auto"/>
            </w:tcBorders>
          </w:tcPr>
          <w:p w14:paraId="3E66813D" w14:textId="77777777" w:rsidR="00740D20" w:rsidRPr="00BB20BF" w:rsidRDefault="00740D20" w:rsidP="00F21020">
            <w:pPr>
              <w:rPr>
                <w:rFonts w:cs="Arial"/>
                <w:szCs w:val="18"/>
              </w:rPr>
            </w:pPr>
          </w:p>
        </w:tc>
      </w:tr>
      <w:tr w:rsidR="00740D20" w:rsidRPr="00BB20BF" w14:paraId="2C23809C" w14:textId="77777777" w:rsidTr="00BB20BF">
        <w:tc>
          <w:tcPr>
            <w:tcW w:w="2259" w:type="dxa"/>
            <w:tcBorders>
              <w:left w:val="single" w:sz="4" w:space="0" w:color="auto"/>
              <w:right w:val="single" w:sz="4" w:space="0" w:color="auto"/>
            </w:tcBorders>
          </w:tcPr>
          <w:p w14:paraId="2051025B" w14:textId="77777777" w:rsidR="00740D20" w:rsidRPr="00226EF5" w:rsidRDefault="00C148C7" w:rsidP="00F21020">
            <w:pPr>
              <w:rPr>
                <w:rFonts w:cs="Arial"/>
                <w:sz w:val="14"/>
                <w:szCs w:val="14"/>
              </w:rPr>
            </w:pPr>
            <w:r w:rsidRPr="00226EF5">
              <w:rPr>
                <w:rFonts w:cs="Arial"/>
                <w:sz w:val="14"/>
                <w:szCs w:val="14"/>
              </w:rPr>
              <w:t>18</w:t>
            </w:r>
            <w:r w:rsidR="00740D20" w:rsidRPr="00226EF5">
              <w:rPr>
                <w:rFonts w:cs="Arial"/>
                <w:sz w:val="14"/>
                <w:szCs w:val="14"/>
              </w:rPr>
              <w:t>.1Número</w:t>
            </w:r>
          </w:p>
          <w:p w14:paraId="5ED41F5E" w14:textId="40DCA237" w:rsidR="00226EF5" w:rsidRPr="00226EF5" w:rsidRDefault="009B65DC" w:rsidP="00F21020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${WORK_CARD}</w:t>
            </w:r>
          </w:p>
        </w:tc>
        <w:tc>
          <w:tcPr>
            <w:tcW w:w="1695" w:type="dxa"/>
            <w:tcBorders>
              <w:left w:val="single" w:sz="4" w:space="0" w:color="auto"/>
              <w:right w:val="single" w:sz="4" w:space="0" w:color="auto"/>
            </w:tcBorders>
          </w:tcPr>
          <w:p w14:paraId="0AC44FD7" w14:textId="77777777" w:rsidR="00740D2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18</w:t>
            </w:r>
            <w:r w:rsidR="00740D20" w:rsidRPr="00BB20BF">
              <w:rPr>
                <w:rFonts w:cs="Arial"/>
                <w:sz w:val="16"/>
                <w:szCs w:val="16"/>
              </w:rPr>
              <w:t>.2 Série</w:t>
            </w:r>
          </w:p>
        </w:tc>
        <w:tc>
          <w:tcPr>
            <w:tcW w:w="848" w:type="dxa"/>
            <w:tcBorders>
              <w:left w:val="single" w:sz="4" w:space="0" w:color="auto"/>
              <w:right w:val="single" w:sz="4" w:space="0" w:color="auto"/>
            </w:tcBorders>
          </w:tcPr>
          <w:p w14:paraId="283793CB" w14:textId="77777777" w:rsidR="00740D2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18</w:t>
            </w:r>
            <w:r w:rsidR="00740D20" w:rsidRPr="00BB20BF">
              <w:rPr>
                <w:rFonts w:cs="Arial"/>
                <w:sz w:val="16"/>
                <w:szCs w:val="16"/>
              </w:rPr>
              <w:t>.3 UF</w:t>
            </w:r>
          </w:p>
        </w:tc>
        <w:tc>
          <w:tcPr>
            <w:tcW w:w="5263" w:type="dxa"/>
            <w:tcBorders>
              <w:left w:val="single" w:sz="4" w:space="0" w:color="auto"/>
              <w:right w:val="single" w:sz="4" w:space="0" w:color="auto"/>
            </w:tcBorders>
          </w:tcPr>
          <w:p w14:paraId="772D9E6C" w14:textId="77777777" w:rsidR="00740D2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18</w:t>
            </w:r>
            <w:r w:rsidR="00740D20" w:rsidRPr="00BB20BF">
              <w:rPr>
                <w:rFonts w:cs="Arial"/>
                <w:sz w:val="16"/>
                <w:szCs w:val="16"/>
              </w:rPr>
              <w:t>.4 Data</w:t>
            </w:r>
            <w:r w:rsidR="009B1BA4">
              <w:rPr>
                <w:rFonts w:cs="Arial"/>
                <w:sz w:val="16"/>
                <w:szCs w:val="16"/>
              </w:rPr>
              <w:t xml:space="preserve"> de</w:t>
            </w:r>
            <w:r w:rsidR="00740D20" w:rsidRPr="00BB20BF">
              <w:rPr>
                <w:rFonts w:cs="Arial"/>
                <w:sz w:val="16"/>
                <w:szCs w:val="16"/>
              </w:rPr>
              <w:t xml:space="preserve"> emissão</w:t>
            </w:r>
          </w:p>
        </w:tc>
      </w:tr>
      <w:tr w:rsidR="00740D20" w:rsidRPr="00F51F0C" w14:paraId="45BFBD12" w14:textId="77777777" w:rsidTr="00C91005">
        <w:trPr>
          <w:trHeight w:val="80"/>
        </w:trPr>
        <w:tc>
          <w:tcPr>
            <w:tcW w:w="2259" w:type="dxa"/>
            <w:tcBorders>
              <w:left w:val="single" w:sz="4" w:space="0" w:color="auto"/>
              <w:right w:val="single" w:sz="4" w:space="0" w:color="auto"/>
            </w:tcBorders>
          </w:tcPr>
          <w:p w14:paraId="69099F62" w14:textId="77777777" w:rsidR="00740D20" w:rsidRPr="00F51F0C" w:rsidRDefault="00740D2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695" w:type="dxa"/>
            <w:tcBorders>
              <w:left w:val="single" w:sz="4" w:space="0" w:color="auto"/>
              <w:right w:val="single" w:sz="4" w:space="0" w:color="auto"/>
            </w:tcBorders>
          </w:tcPr>
          <w:p w14:paraId="31347414" w14:textId="77777777" w:rsidR="00740D20" w:rsidRPr="00F51F0C" w:rsidRDefault="00740D2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left w:val="single" w:sz="4" w:space="0" w:color="auto"/>
              <w:right w:val="single" w:sz="4" w:space="0" w:color="auto"/>
            </w:tcBorders>
          </w:tcPr>
          <w:p w14:paraId="4455F84F" w14:textId="77777777" w:rsidR="00740D20" w:rsidRPr="00F51F0C" w:rsidRDefault="00740D2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5263" w:type="dxa"/>
            <w:tcBorders>
              <w:left w:val="single" w:sz="4" w:space="0" w:color="auto"/>
              <w:right w:val="single" w:sz="4" w:space="0" w:color="auto"/>
            </w:tcBorders>
          </w:tcPr>
          <w:p w14:paraId="3123CEC2" w14:textId="77777777" w:rsidR="00740D20" w:rsidRPr="00F51F0C" w:rsidRDefault="00740D20" w:rsidP="00F21020">
            <w:pPr>
              <w:rPr>
                <w:rFonts w:cs="Arial"/>
                <w:sz w:val="8"/>
                <w:szCs w:val="8"/>
              </w:rPr>
            </w:pPr>
          </w:p>
        </w:tc>
      </w:tr>
      <w:tr w:rsidR="00740D20" w:rsidRPr="00BB20BF" w14:paraId="1AAE0A8B" w14:textId="77777777" w:rsidTr="00C91005">
        <w:tc>
          <w:tcPr>
            <w:tcW w:w="2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3826" w14:textId="77777777" w:rsidR="00740D20" w:rsidRPr="00BB20BF" w:rsidRDefault="00740D20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F721" w14:textId="77777777" w:rsidR="00740D20" w:rsidRPr="00BB20BF" w:rsidRDefault="00740D20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60FE" w14:textId="77777777" w:rsidR="00740D20" w:rsidRPr="00BB20BF" w:rsidRDefault="00740D20" w:rsidP="00590D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A5FF" w14:textId="77777777" w:rsidR="00740D20" w:rsidRPr="00BB20BF" w:rsidRDefault="00740D20" w:rsidP="007135B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21D74759" w14:textId="77777777" w:rsidR="00D64D59" w:rsidRPr="006B2B87" w:rsidRDefault="00D64D59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671"/>
        <w:gridCol w:w="1836"/>
        <w:gridCol w:w="4558"/>
      </w:tblGrid>
      <w:tr w:rsidR="000D3F3C" w:rsidRPr="00BB20BF" w14:paraId="0CCA8AA2" w14:textId="77777777" w:rsidTr="00D35BBB">
        <w:tc>
          <w:tcPr>
            <w:tcW w:w="3671" w:type="dxa"/>
            <w:tcBorders>
              <w:left w:val="single" w:sz="4" w:space="0" w:color="auto"/>
            </w:tcBorders>
          </w:tcPr>
          <w:p w14:paraId="5AD8D46F" w14:textId="77777777" w:rsidR="000D3F3C" w:rsidRPr="00BB20BF" w:rsidRDefault="00EC1295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19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B818F6">
              <w:rPr>
                <w:rFonts w:cs="Arial"/>
                <w:b/>
                <w:sz w:val="16"/>
                <w:szCs w:val="16"/>
              </w:rPr>
              <w:t xml:space="preserve"> Certidão c</w:t>
            </w:r>
            <w:r w:rsidR="000D3F3C" w:rsidRPr="00BB20BF">
              <w:rPr>
                <w:rFonts w:cs="Arial"/>
                <w:b/>
                <w:sz w:val="16"/>
                <w:szCs w:val="16"/>
              </w:rPr>
              <w:t>ivil</w:t>
            </w:r>
          </w:p>
        </w:tc>
        <w:tc>
          <w:tcPr>
            <w:tcW w:w="1836" w:type="dxa"/>
          </w:tcPr>
          <w:p w14:paraId="4B5A7B84" w14:textId="77777777" w:rsidR="000D3F3C" w:rsidRPr="00BB20BF" w:rsidRDefault="000D3F3C" w:rsidP="00F21020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558" w:type="dxa"/>
            <w:tcBorders>
              <w:right w:val="single" w:sz="4" w:space="0" w:color="auto"/>
            </w:tcBorders>
          </w:tcPr>
          <w:p w14:paraId="694164F2" w14:textId="77777777" w:rsidR="000D3F3C" w:rsidRPr="00BB20BF" w:rsidRDefault="000D3F3C" w:rsidP="00F21020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0D3F3C" w:rsidRPr="00BB20BF" w14:paraId="4E9722C5" w14:textId="77777777" w:rsidTr="00BB20BF">
        <w:tc>
          <w:tcPr>
            <w:tcW w:w="3671" w:type="dxa"/>
            <w:tcBorders>
              <w:left w:val="single" w:sz="4" w:space="0" w:color="auto"/>
              <w:right w:val="single" w:sz="4" w:space="0" w:color="auto"/>
            </w:tcBorders>
          </w:tcPr>
          <w:p w14:paraId="51351FD9" w14:textId="77777777" w:rsidR="000D3F3C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0D3F3C" w:rsidRPr="00BB20BF">
              <w:rPr>
                <w:rFonts w:cs="Arial"/>
                <w:sz w:val="16"/>
                <w:szCs w:val="16"/>
              </w:rPr>
              <w:t>.1 Tipo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7E13AE1B" w14:textId="77777777" w:rsidR="000D3F3C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F25AC6">
              <w:rPr>
                <w:rFonts w:cs="Arial"/>
                <w:sz w:val="16"/>
                <w:szCs w:val="16"/>
              </w:rPr>
              <w:t>.2 Data</w:t>
            </w:r>
            <w:r w:rsidR="009B1BA4">
              <w:rPr>
                <w:rFonts w:cs="Arial"/>
                <w:sz w:val="16"/>
                <w:szCs w:val="16"/>
              </w:rPr>
              <w:t xml:space="preserve"> de</w:t>
            </w:r>
            <w:r w:rsidR="00F25AC6">
              <w:rPr>
                <w:rFonts w:cs="Arial"/>
                <w:sz w:val="16"/>
                <w:szCs w:val="16"/>
              </w:rPr>
              <w:t xml:space="preserve"> e</w:t>
            </w:r>
            <w:r w:rsidR="000D3F3C" w:rsidRPr="00BB20BF">
              <w:rPr>
                <w:rFonts w:cs="Arial"/>
                <w:sz w:val="16"/>
                <w:szCs w:val="16"/>
              </w:rPr>
              <w:t>missão</w:t>
            </w:r>
          </w:p>
        </w:tc>
        <w:tc>
          <w:tcPr>
            <w:tcW w:w="4558" w:type="dxa"/>
            <w:tcBorders>
              <w:left w:val="single" w:sz="4" w:space="0" w:color="auto"/>
              <w:right w:val="single" w:sz="4" w:space="0" w:color="auto"/>
            </w:tcBorders>
          </w:tcPr>
          <w:p w14:paraId="540B3FB0" w14:textId="77777777" w:rsidR="000D3F3C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2E4752">
              <w:rPr>
                <w:rFonts w:cs="Arial"/>
                <w:sz w:val="16"/>
                <w:szCs w:val="16"/>
              </w:rPr>
              <w:t>.3</w:t>
            </w:r>
            <w:r w:rsidR="000D3F3C" w:rsidRPr="00BB20BF">
              <w:rPr>
                <w:rFonts w:cs="Arial"/>
                <w:sz w:val="16"/>
                <w:szCs w:val="16"/>
              </w:rPr>
              <w:t xml:space="preserve"> Termo/Matrícula</w:t>
            </w:r>
          </w:p>
        </w:tc>
      </w:tr>
      <w:tr w:rsidR="000D3F3C" w:rsidRPr="00F51F0C" w14:paraId="4CEA2BAF" w14:textId="77777777" w:rsidTr="00BB20BF">
        <w:tc>
          <w:tcPr>
            <w:tcW w:w="3671" w:type="dxa"/>
            <w:tcBorders>
              <w:left w:val="single" w:sz="4" w:space="0" w:color="auto"/>
              <w:right w:val="single" w:sz="4" w:space="0" w:color="auto"/>
            </w:tcBorders>
          </w:tcPr>
          <w:p w14:paraId="171DC59F" w14:textId="77777777" w:rsidR="000D3F3C" w:rsidRPr="00F51F0C" w:rsidRDefault="000D3F3C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6C33275F" w14:textId="77777777" w:rsidR="000D3F3C" w:rsidRPr="00F51F0C" w:rsidRDefault="000D3F3C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4558" w:type="dxa"/>
            <w:tcBorders>
              <w:left w:val="single" w:sz="4" w:space="0" w:color="auto"/>
              <w:right w:val="single" w:sz="4" w:space="0" w:color="auto"/>
            </w:tcBorders>
          </w:tcPr>
          <w:p w14:paraId="017A53B6" w14:textId="77777777" w:rsidR="000D3F3C" w:rsidRPr="00F51F0C" w:rsidRDefault="000D3F3C" w:rsidP="00F21020">
            <w:pPr>
              <w:rPr>
                <w:rFonts w:cs="Arial"/>
                <w:sz w:val="8"/>
                <w:szCs w:val="8"/>
              </w:rPr>
            </w:pPr>
          </w:p>
        </w:tc>
      </w:tr>
      <w:tr w:rsidR="000D3F3C" w:rsidRPr="00BB20BF" w14:paraId="7AA7DEAC" w14:textId="77777777" w:rsidTr="00BB20BF">
        <w:tc>
          <w:tcPr>
            <w:tcW w:w="3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5C0" w14:textId="77777777" w:rsidR="000D3F3C" w:rsidRPr="00BB20BF" w:rsidRDefault="000D3F3C" w:rsidP="00FC44D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F81" w14:textId="77777777" w:rsidR="000D3F3C" w:rsidRPr="00BB20BF" w:rsidRDefault="000D3F3C" w:rsidP="00BB20BF">
            <w:pPr>
              <w:ind w:right="-108"/>
              <w:rPr>
                <w:rFonts w:cs="Arial"/>
                <w:sz w:val="16"/>
                <w:szCs w:val="16"/>
              </w:rPr>
            </w:pPr>
          </w:p>
        </w:tc>
        <w:tc>
          <w:tcPr>
            <w:tcW w:w="4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C8CB" w14:textId="77777777" w:rsidR="000D3F3C" w:rsidRPr="00BB20BF" w:rsidRDefault="000D3F3C" w:rsidP="00BB20BF">
            <w:pPr>
              <w:ind w:right="-108"/>
              <w:rPr>
                <w:rFonts w:cs="Arial"/>
                <w:sz w:val="16"/>
                <w:szCs w:val="16"/>
              </w:rPr>
            </w:pPr>
          </w:p>
        </w:tc>
      </w:tr>
    </w:tbl>
    <w:p w14:paraId="15165EE7" w14:textId="77777777" w:rsidR="00B06078" w:rsidRPr="006B2B87" w:rsidRDefault="00B06078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29"/>
        <w:gridCol w:w="1130"/>
        <w:gridCol w:w="4690"/>
        <w:gridCol w:w="743"/>
        <w:gridCol w:w="2373"/>
      </w:tblGrid>
      <w:tr w:rsidR="00F21020" w:rsidRPr="00BB20BF" w14:paraId="3764970D" w14:textId="77777777" w:rsidTr="00BB20BF">
        <w:tc>
          <w:tcPr>
            <w:tcW w:w="1006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643857C" w14:textId="77777777" w:rsidR="00F21020" w:rsidRPr="00BB20BF" w:rsidRDefault="007D7643" w:rsidP="00F2102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Certidão c</w:t>
            </w:r>
            <w:r w:rsidR="00F21020" w:rsidRPr="00BB20BF">
              <w:rPr>
                <w:rFonts w:cs="Arial"/>
                <w:b/>
                <w:sz w:val="16"/>
                <w:szCs w:val="16"/>
              </w:rPr>
              <w:t>ivil - continuação</w:t>
            </w:r>
          </w:p>
        </w:tc>
      </w:tr>
      <w:tr w:rsidR="000D3F3C" w:rsidRPr="00BB20BF" w14:paraId="7E54214E" w14:textId="77777777" w:rsidTr="00FC44D0">
        <w:trPr>
          <w:trHeight w:val="10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9039F9F" w14:textId="77777777" w:rsidR="00230F8A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2E4752">
              <w:rPr>
                <w:rFonts w:cs="Arial"/>
                <w:sz w:val="16"/>
                <w:szCs w:val="16"/>
              </w:rPr>
              <w:t>.4</w:t>
            </w:r>
            <w:r w:rsidR="00230F8A" w:rsidRPr="00BB20BF">
              <w:rPr>
                <w:rFonts w:cs="Arial"/>
                <w:sz w:val="16"/>
                <w:szCs w:val="16"/>
              </w:rPr>
              <w:t xml:space="preserve"> Livro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</w:tcPr>
          <w:p w14:paraId="0B0F5EB2" w14:textId="77777777" w:rsidR="00230F8A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2E4752">
              <w:rPr>
                <w:rFonts w:cs="Arial"/>
                <w:sz w:val="16"/>
                <w:szCs w:val="16"/>
              </w:rPr>
              <w:t>.5</w:t>
            </w:r>
            <w:r w:rsidR="00230F8A" w:rsidRPr="00BB20BF">
              <w:rPr>
                <w:rFonts w:cs="Arial"/>
                <w:sz w:val="16"/>
                <w:szCs w:val="16"/>
              </w:rPr>
              <w:t xml:space="preserve"> Folha</w:t>
            </w:r>
          </w:p>
        </w:tc>
        <w:tc>
          <w:tcPr>
            <w:tcW w:w="4690" w:type="dxa"/>
            <w:tcBorders>
              <w:left w:val="single" w:sz="4" w:space="0" w:color="auto"/>
              <w:right w:val="single" w:sz="4" w:space="0" w:color="auto"/>
            </w:tcBorders>
          </w:tcPr>
          <w:p w14:paraId="67B09486" w14:textId="77777777" w:rsidR="00230F8A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2E4752">
              <w:rPr>
                <w:rFonts w:cs="Arial"/>
                <w:sz w:val="16"/>
                <w:szCs w:val="16"/>
              </w:rPr>
              <w:t>.6</w:t>
            </w:r>
            <w:r w:rsidR="00230F8A" w:rsidRPr="00BB20BF">
              <w:rPr>
                <w:rFonts w:cs="Arial"/>
                <w:sz w:val="16"/>
                <w:szCs w:val="16"/>
              </w:rPr>
              <w:t xml:space="preserve"> Cartório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14:paraId="7C3ECBEB" w14:textId="77777777" w:rsidR="00230F8A" w:rsidRPr="00BB20BF" w:rsidRDefault="00C148C7" w:rsidP="00BB20BF">
            <w:pPr>
              <w:ind w:left="-79"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872444">
              <w:rPr>
                <w:rFonts w:cs="Arial"/>
                <w:sz w:val="16"/>
                <w:szCs w:val="16"/>
              </w:rPr>
              <w:t>.7</w:t>
            </w:r>
            <w:r w:rsidR="000D3F3C" w:rsidRPr="00BB20BF">
              <w:rPr>
                <w:rFonts w:cs="Arial"/>
                <w:sz w:val="16"/>
                <w:szCs w:val="16"/>
              </w:rPr>
              <w:t xml:space="preserve"> UF</w:t>
            </w:r>
          </w:p>
        </w:tc>
        <w:tc>
          <w:tcPr>
            <w:tcW w:w="2373" w:type="dxa"/>
            <w:tcBorders>
              <w:left w:val="single" w:sz="4" w:space="0" w:color="auto"/>
              <w:right w:val="single" w:sz="4" w:space="0" w:color="auto"/>
            </w:tcBorders>
          </w:tcPr>
          <w:p w14:paraId="1021DE26" w14:textId="77777777" w:rsidR="00230F8A" w:rsidRPr="00BB20BF" w:rsidRDefault="00C148C7" w:rsidP="00BB20BF">
            <w:pPr>
              <w:ind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19</w:t>
            </w:r>
            <w:r w:rsidR="00872444">
              <w:rPr>
                <w:rFonts w:cs="Arial"/>
                <w:sz w:val="16"/>
                <w:szCs w:val="16"/>
              </w:rPr>
              <w:t>.8</w:t>
            </w:r>
            <w:r w:rsidR="000D3F3C" w:rsidRPr="00BB20BF">
              <w:rPr>
                <w:rFonts w:cs="Arial"/>
                <w:sz w:val="16"/>
                <w:szCs w:val="16"/>
              </w:rPr>
              <w:t>Município</w:t>
            </w:r>
          </w:p>
        </w:tc>
      </w:tr>
      <w:tr w:rsidR="000D3F3C" w:rsidRPr="00F51F0C" w14:paraId="64C15FB4" w14:textId="77777777" w:rsidTr="00BB20BF"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C8EB4CE" w14:textId="77777777" w:rsidR="00230F8A" w:rsidRPr="00F51F0C" w:rsidRDefault="00230F8A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</w:tcPr>
          <w:p w14:paraId="09BB2C44" w14:textId="77777777" w:rsidR="00230F8A" w:rsidRPr="00F51F0C" w:rsidRDefault="00230F8A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4690" w:type="dxa"/>
            <w:tcBorders>
              <w:left w:val="single" w:sz="4" w:space="0" w:color="auto"/>
              <w:right w:val="single" w:sz="4" w:space="0" w:color="auto"/>
            </w:tcBorders>
          </w:tcPr>
          <w:p w14:paraId="6C9DCFB1" w14:textId="77777777" w:rsidR="00230F8A" w:rsidRPr="00F51F0C" w:rsidRDefault="00230F8A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14:paraId="7D35B2D5" w14:textId="77777777" w:rsidR="00230F8A" w:rsidRPr="00F51F0C" w:rsidRDefault="00230F8A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2373" w:type="dxa"/>
            <w:tcBorders>
              <w:left w:val="single" w:sz="4" w:space="0" w:color="auto"/>
              <w:right w:val="single" w:sz="4" w:space="0" w:color="auto"/>
            </w:tcBorders>
          </w:tcPr>
          <w:p w14:paraId="101A8733" w14:textId="77777777" w:rsidR="00230F8A" w:rsidRPr="00F51F0C" w:rsidRDefault="00230F8A" w:rsidP="00F21020">
            <w:pPr>
              <w:rPr>
                <w:rFonts w:cs="Arial"/>
                <w:sz w:val="8"/>
                <w:szCs w:val="8"/>
              </w:rPr>
            </w:pPr>
          </w:p>
        </w:tc>
      </w:tr>
      <w:tr w:rsidR="006926A3" w:rsidRPr="00BB20BF" w14:paraId="371D5C6B" w14:textId="77777777" w:rsidTr="00FC44D0">
        <w:trPr>
          <w:trHeight w:val="6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4B9" w14:textId="77777777" w:rsidR="006926A3" w:rsidRPr="00BB20BF" w:rsidRDefault="006926A3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D279" w14:textId="77777777" w:rsidR="006926A3" w:rsidRPr="00BB20BF" w:rsidRDefault="006926A3">
            <w:pPr>
              <w:rPr>
                <w:sz w:val="16"/>
                <w:szCs w:val="16"/>
              </w:rPr>
            </w:pPr>
          </w:p>
        </w:tc>
        <w:tc>
          <w:tcPr>
            <w:tcW w:w="4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9B2" w14:textId="77777777" w:rsidR="006926A3" w:rsidRPr="00BB20BF" w:rsidRDefault="006926A3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8548" w14:textId="77777777" w:rsidR="006926A3" w:rsidRPr="00BB20BF" w:rsidRDefault="006926A3" w:rsidP="00590D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D91F" w14:textId="77777777" w:rsidR="006926A3" w:rsidRPr="00BB20BF" w:rsidRDefault="006926A3" w:rsidP="00F21020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C6F4CC2" w14:textId="77777777" w:rsidR="00230F8A" w:rsidRPr="006B2B87" w:rsidRDefault="00230F8A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19"/>
        <w:gridCol w:w="2006"/>
        <w:gridCol w:w="716"/>
        <w:gridCol w:w="1796"/>
        <w:gridCol w:w="1843"/>
        <w:gridCol w:w="1985"/>
      </w:tblGrid>
      <w:tr w:rsidR="00DA50D1" w:rsidRPr="00BB20BF" w14:paraId="4AF8F69D" w14:textId="77777777" w:rsidTr="00BB20BF">
        <w:tc>
          <w:tcPr>
            <w:tcW w:w="1006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4E0B127" w14:textId="77777777" w:rsidR="00DA50D1" w:rsidRPr="00BB20BF" w:rsidRDefault="008D1C85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0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DA50D1" w:rsidRPr="00BB20BF">
              <w:rPr>
                <w:rFonts w:cs="Arial"/>
                <w:b/>
                <w:sz w:val="16"/>
                <w:szCs w:val="16"/>
              </w:rPr>
              <w:t>Passaporte</w:t>
            </w:r>
          </w:p>
        </w:tc>
      </w:tr>
      <w:tr w:rsidR="00DA50D1" w:rsidRPr="00BB20BF" w14:paraId="53330F2E" w14:textId="77777777" w:rsidTr="009B1BA4">
        <w:tc>
          <w:tcPr>
            <w:tcW w:w="1719" w:type="dxa"/>
            <w:tcBorders>
              <w:left w:val="single" w:sz="4" w:space="0" w:color="auto"/>
              <w:right w:val="single" w:sz="4" w:space="0" w:color="auto"/>
            </w:tcBorders>
          </w:tcPr>
          <w:p w14:paraId="4C19CFE2" w14:textId="77777777" w:rsidR="00356FDD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20</w:t>
            </w:r>
            <w:r w:rsidR="00356FDD" w:rsidRPr="00BB20BF">
              <w:rPr>
                <w:rFonts w:cs="Arial"/>
                <w:sz w:val="16"/>
                <w:szCs w:val="16"/>
              </w:rPr>
              <w:t>.1Número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548EBB1" w14:textId="77777777" w:rsidR="00356FDD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20</w:t>
            </w:r>
            <w:r w:rsidR="00A9656C" w:rsidRPr="00BB20BF">
              <w:rPr>
                <w:rFonts w:cs="Arial"/>
                <w:sz w:val="16"/>
                <w:szCs w:val="16"/>
              </w:rPr>
              <w:t>.2</w:t>
            </w:r>
            <w:r w:rsidR="00B815FE" w:rsidRPr="00BB20BF">
              <w:rPr>
                <w:rFonts w:cs="Arial"/>
                <w:sz w:val="16"/>
                <w:szCs w:val="16"/>
              </w:rPr>
              <w:t>Emissor</w:t>
            </w:r>
          </w:p>
        </w:tc>
        <w:tc>
          <w:tcPr>
            <w:tcW w:w="716" w:type="dxa"/>
            <w:tcBorders>
              <w:left w:val="single" w:sz="4" w:space="0" w:color="auto"/>
              <w:right w:val="single" w:sz="4" w:space="0" w:color="auto"/>
            </w:tcBorders>
          </w:tcPr>
          <w:p w14:paraId="2986AFEE" w14:textId="77777777" w:rsidR="00356FDD" w:rsidRPr="00BB20BF" w:rsidRDefault="00C148C7" w:rsidP="00BB20BF">
            <w:pPr>
              <w:ind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20</w:t>
            </w:r>
            <w:r w:rsidR="00A9656C" w:rsidRPr="00BB20BF">
              <w:rPr>
                <w:rFonts w:cs="Arial"/>
                <w:sz w:val="16"/>
                <w:szCs w:val="16"/>
              </w:rPr>
              <w:t xml:space="preserve">.3 </w:t>
            </w:r>
            <w:r w:rsidR="00356FDD" w:rsidRPr="00BB20BF">
              <w:rPr>
                <w:rFonts w:cs="Arial"/>
                <w:sz w:val="16"/>
                <w:szCs w:val="16"/>
              </w:rPr>
              <w:t>UF</w:t>
            </w: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</w:tcPr>
          <w:p w14:paraId="2F181401" w14:textId="77777777" w:rsidR="00356FDD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20</w:t>
            </w:r>
            <w:r w:rsidR="00A9656C" w:rsidRPr="00BB20BF">
              <w:rPr>
                <w:rFonts w:cs="Arial"/>
                <w:sz w:val="16"/>
                <w:szCs w:val="16"/>
              </w:rPr>
              <w:t>.4</w:t>
            </w:r>
            <w:r w:rsidR="00356FDD" w:rsidRPr="00BB20BF">
              <w:rPr>
                <w:rFonts w:cs="Arial"/>
                <w:sz w:val="16"/>
                <w:szCs w:val="16"/>
              </w:rPr>
              <w:t xml:space="preserve"> Data</w:t>
            </w:r>
            <w:r w:rsidR="009B1BA4">
              <w:rPr>
                <w:rFonts w:cs="Arial"/>
                <w:sz w:val="16"/>
                <w:szCs w:val="16"/>
              </w:rPr>
              <w:t xml:space="preserve"> de</w:t>
            </w:r>
            <w:r w:rsidR="00356FDD" w:rsidRPr="00BB20BF">
              <w:rPr>
                <w:rFonts w:cs="Arial"/>
                <w:sz w:val="16"/>
                <w:szCs w:val="16"/>
              </w:rPr>
              <w:t xml:space="preserve"> emissão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9C43C56" w14:textId="77777777" w:rsidR="00356FDD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20</w:t>
            </w:r>
            <w:r w:rsidR="00A9656C" w:rsidRPr="00BB20BF">
              <w:rPr>
                <w:rFonts w:cs="Arial"/>
                <w:sz w:val="16"/>
                <w:szCs w:val="16"/>
              </w:rPr>
              <w:t>.5</w:t>
            </w:r>
            <w:r w:rsidR="00356FDD" w:rsidRPr="00BB20BF">
              <w:rPr>
                <w:rFonts w:cs="Arial"/>
                <w:sz w:val="16"/>
                <w:szCs w:val="16"/>
              </w:rPr>
              <w:t>Data</w:t>
            </w:r>
            <w:r w:rsidR="009B1BA4">
              <w:rPr>
                <w:rFonts w:cs="Arial"/>
                <w:sz w:val="16"/>
                <w:szCs w:val="16"/>
              </w:rPr>
              <w:t xml:space="preserve"> de</w:t>
            </w:r>
            <w:r w:rsidR="00356FDD" w:rsidRPr="00BB20BF">
              <w:rPr>
                <w:rFonts w:cs="Arial"/>
                <w:sz w:val="16"/>
                <w:szCs w:val="16"/>
              </w:rPr>
              <w:t xml:space="preserve"> validade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084B7E25" w14:textId="77777777" w:rsidR="00356FDD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20</w:t>
            </w:r>
            <w:r w:rsidR="00A9656C" w:rsidRPr="00BB20BF">
              <w:rPr>
                <w:rFonts w:cs="Arial"/>
                <w:sz w:val="16"/>
                <w:szCs w:val="16"/>
              </w:rPr>
              <w:t>.6</w:t>
            </w:r>
            <w:r w:rsidR="00356FDD" w:rsidRPr="00BB20BF">
              <w:rPr>
                <w:rFonts w:cs="Arial"/>
                <w:sz w:val="16"/>
                <w:szCs w:val="16"/>
              </w:rPr>
              <w:t xml:space="preserve"> Pa</w:t>
            </w:r>
            <w:r w:rsidR="008D1C85" w:rsidRPr="00BB20BF">
              <w:rPr>
                <w:rFonts w:cs="Arial"/>
                <w:sz w:val="16"/>
                <w:szCs w:val="16"/>
              </w:rPr>
              <w:t>í</w:t>
            </w:r>
            <w:r w:rsidR="00356FDD" w:rsidRPr="00BB20BF">
              <w:rPr>
                <w:rFonts w:cs="Arial"/>
                <w:sz w:val="16"/>
                <w:szCs w:val="16"/>
              </w:rPr>
              <w:t>s de emissão</w:t>
            </w:r>
          </w:p>
        </w:tc>
      </w:tr>
      <w:tr w:rsidR="00DA50D1" w:rsidRPr="00BB20BF" w14:paraId="2F87A426" w14:textId="77777777" w:rsidTr="00FC44D0">
        <w:trPr>
          <w:trHeight w:val="63"/>
        </w:trPr>
        <w:tc>
          <w:tcPr>
            <w:tcW w:w="1719" w:type="dxa"/>
            <w:tcBorders>
              <w:left w:val="single" w:sz="4" w:space="0" w:color="auto"/>
              <w:right w:val="single" w:sz="4" w:space="0" w:color="auto"/>
            </w:tcBorders>
          </w:tcPr>
          <w:p w14:paraId="68DA4B53" w14:textId="77777777" w:rsidR="00356FDD" w:rsidRPr="00BB20BF" w:rsidRDefault="00356FDD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9889369" w14:textId="77777777" w:rsidR="00356FDD" w:rsidRPr="00BB20BF" w:rsidRDefault="00356FDD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716" w:type="dxa"/>
            <w:tcBorders>
              <w:left w:val="single" w:sz="4" w:space="0" w:color="auto"/>
              <w:right w:val="single" w:sz="4" w:space="0" w:color="auto"/>
            </w:tcBorders>
          </w:tcPr>
          <w:p w14:paraId="278BD7F9" w14:textId="77777777" w:rsidR="00356FDD" w:rsidRPr="00BB20BF" w:rsidRDefault="00356FDD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</w:tcPr>
          <w:p w14:paraId="3AE9211B" w14:textId="77777777" w:rsidR="00356FDD" w:rsidRPr="00BB20BF" w:rsidRDefault="00356FDD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CA7E4C0" w14:textId="77777777" w:rsidR="00356FDD" w:rsidRPr="00BB20BF" w:rsidRDefault="00356FDD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6FFF485A" w14:textId="77777777" w:rsidR="00356FDD" w:rsidRPr="00BB20BF" w:rsidRDefault="00356FDD" w:rsidP="00F21020">
            <w:pPr>
              <w:rPr>
                <w:rFonts w:cs="Arial"/>
                <w:sz w:val="6"/>
                <w:szCs w:val="6"/>
              </w:rPr>
            </w:pPr>
          </w:p>
        </w:tc>
      </w:tr>
      <w:tr w:rsidR="00DA50D1" w:rsidRPr="00BB20BF" w14:paraId="690DE294" w14:textId="77777777" w:rsidTr="00FC44D0">
        <w:trPr>
          <w:trHeight w:val="63"/>
        </w:trPr>
        <w:tc>
          <w:tcPr>
            <w:tcW w:w="1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1E99" w14:textId="77777777" w:rsidR="00356FDD" w:rsidRPr="00BB20BF" w:rsidRDefault="00356FDD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906E" w14:textId="77777777" w:rsidR="00356FDD" w:rsidRPr="00BB20BF" w:rsidRDefault="00356FDD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6BF5" w14:textId="77777777" w:rsidR="00356FDD" w:rsidRPr="00BB20BF" w:rsidRDefault="00356FDD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75FB" w14:textId="77777777" w:rsidR="00356FDD" w:rsidRPr="00BB20BF" w:rsidRDefault="00356FDD" w:rsidP="008C09C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0A88" w14:textId="77777777" w:rsidR="00356FDD" w:rsidRPr="00BB20BF" w:rsidRDefault="00356FDD" w:rsidP="008C09C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CFE9" w14:textId="77777777" w:rsidR="00356FDD" w:rsidRPr="00BB20BF" w:rsidRDefault="00356FDD" w:rsidP="00F21020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54BA25CD" w14:textId="77777777" w:rsidR="00D64D59" w:rsidRPr="006B2B87" w:rsidRDefault="00D64D59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45"/>
        <w:gridCol w:w="599"/>
        <w:gridCol w:w="1197"/>
        <w:gridCol w:w="1346"/>
        <w:gridCol w:w="2710"/>
        <w:gridCol w:w="2268"/>
      </w:tblGrid>
      <w:tr w:rsidR="008A6C30" w:rsidRPr="00BB20BF" w14:paraId="498197D0" w14:textId="77777777" w:rsidTr="00183A7C">
        <w:tc>
          <w:tcPr>
            <w:tcW w:w="1945" w:type="dxa"/>
            <w:tcBorders>
              <w:left w:val="single" w:sz="4" w:space="0" w:color="auto"/>
            </w:tcBorders>
          </w:tcPr>
          <w:p w14:paraId="044901BE" w14:textId="77777777" w:rsidR="008A6C30" w:rsidRPr="00BB20BF" w:rsidRDefault="00EC1295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21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8A6C30" w:rsidRPr="00BB20BF">
              <w:rPr>
                <w:rFonts w:cs="Arial"/>
                <w:b/>
                <w:sz w:val="16"/>
                <w:szCs w:val="16"/>
              </w:rPr>
              <w:t xml:space="preserve"> Título de </w:t>
            </w:r>
            <w:r w:rsidR="00FE0797">
              <w:rPr>
                <w:rFonts w:cs="Arial"/>
                <w:b/>
                <w:sz w:val="16"/>
                <w:szCs w:val="16"/>
              </w:rPr>
              <w:t>e</w:t>
            </w:r>
            <w:r w:rsidR="008A6C30" w:rsidRPr="00BB20BF">
              <w:rPr>
                <w:rFonts w:cs="Arial"/>
                <w:b/>
                <w:sz w:val="16"/>
                <w:szCs w:val="16"/>
              </w:rPr>
              <w:t>leitor</w:t>
            </w:r>
          </w:p>
        </w:tc>
        <w:tc>
          <w:tcPr>
            <w:tcW w:w="599" w:type="dxa"/>
          </w:tcPr>
          <w:p w14:paraId="7FD48872" w14:textId="77777777" w:rsidR="008A6C30" w:rsidRPr="00BB20BF" w:rsidRDefault="008A6C30" w:rsidP="00F21020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1197" w:type="dxa"/>
          </w:tcPr>
          <w:p w14:paraId="178386FC" w14:textId="77777777" w:rsidR="008A6C30" w:rsidRPr="00BB20BF" w:rsidRDefault="008A6C30" w:rsidP="00F21020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1346" w:type="dxa"/>
            <w:tcBorders>
              <w:right w:val="single" w:sz="4" w:space="0" w:color="auto"/>
            </w:tcBorders>
          </w:tcPr>
          <w:p w14:paraId="2BDE37E8" w14:textId="77777777" w:rsidR="008A6C30" w:rsidRPr="00BB20BF" w:rsidRDefault="008A6C30" w:rsidP="00F21020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2710" w:type="dxa"/>
            <w:tcBorders>
              <w:left w:val="single" w:sz="4" w:space="0" w:color="auto"/>
            </w:tcBorders>
          </w:tcPr>
          <w:p w14:paraId="07138844" w14:textId="77777777" w:rsidR="008A6C30" w:rsidRPr="00BB20BF" w:rsidRDefault="008D1C85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2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FE0797">
              <w:rPr>
                <w:rFonts w:cs="Arial"/>
                <w:b/>
                <w:sz w:val="16"/>
                <w:szCs w:val="16"/>
              </w:rPr>
              <w:t xml:space="preserve"> Portaria de n</w:t>
            </w:r>
            <w:r w:rsidR="008A6C30" w:rsidRPr="00BB20BF">
              <w:rPr>
                <w:rFonts w:cs="Arial"/>
                <w:b/>
                <w:sz w:val="16"/>
                <w:szCs w:val="16"/>
              </w:rPr>
              <w:t>aturalização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35F4909" w14:textId="77777777" w:rsidR="008A6C30" w:rsidRPr="00BB20BF" w:rsidRDefault="008A6C30" w:rsidP="00F21020">
            <w:pPr>
              <w:rPr>
                <w:rFonts w:cs="Arial"/>
                <w:b/>
                <w:szCs w:val="18"/>
              </w:rPr>
            </w:pPr>
          </w:p>
        </w:tc>
      </w:tr>
      <w:tr w:rsidR="006F6924" w:rsidRPr="00BB20BF" w14:paraId="1400C9D9" w14:textId="77777777" w:rsidTr="00183A7C">
        <w:tc>
          <w:tcPr>
            <w:tcW w:w="25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A9F396" w14:textId="77777777" w:rsidR="006F6924" w:rsidRDefault="006F6924" w:rsidP="00BB20BF">
            <w:pPr>
              <w:ind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21.1 Número</w:t>
            </w:r>
          </w:p>
          <w:p w14:paraId="11F27FFC" w14:textId="7CFB2A72" w:rsidR="00226EF5" w:rsidRPr="00BB20BF" w:rsidRDefault="009B65DC" w:rsidP="00BB20BF">
            <w:pPr>
              <w:ind w:right="-10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${VOTER</w:t>
            </w:r>
            <w:r w:rsidR="00D64DC2">
              <w:rPr>
                <w:rFonts w:cs="Arial"/>
                <w:sz w:val="16"/>
                <w:szCs w:val="16"/>
              </w:rPr>
              <w:t>_</w:t>
            </w:r>
            <w:r>
              <w:rPr>
                <w:rFonts w:cs="Arial"/>
                <w:sz w:val="16"/>
                <w:szCs w:val="16"/>
              </w:rPr>
              <w:t>ID}</w:t>
            </w:r>
          </w:p>
        </w:tc>
        <w:tc>
          <w:tcPr>
            <w:tcW w:w="1197" w:type="dxa"/>
            <w:tcBorders>
              <w:left w:val="single" w:sz="4" w:space="0" w:color="auto"/>
              <w:right w:val="single" w:sz="4" w:space="0" w:color="auto"/>
            </w:tcBorders>
          </w:tcPr>
          <w:p w14:paraId="1F24ACC2" w14:textId="77777777" w:rsidR="006F6924" w:rsidRPr="00BB20BF" w:rsidRDefault="006F6924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21.2 Zona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</w:tcPr>
          <w:p w14:paraId="5D044985" w14:textId="77777777" w:rsidR="006F6924" w:rsidRPr="00BB20BF" w:rsidRDefault="006F6924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21.3 Seção</w:t>
            </w: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</w:tcPr>
          <w:p w14:paraId="08855241" w14:textId="77777777" w:rsidR="006F6924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22</w:t>
            </w:r>
            <w:r w:rsidR="006F6924" w:rsidRPr="00BB20BF">
              <w:rPr>
                <w:rFonts w:cs="Arial"/>
                <w:sz w:val="16"/>
                <w:szCs w:val="16"/>
              </w:rPr>
              <w:t xml:space="preserve">.1 Número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DB14068" w14:textId="77777777" w:rsidR="006F6924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22</w:t>
            </w:r>
            <w:r w:rsidR="006F6924" w:rsidRPr="00BB20BF">
              <w:rPr>
                <w:rFonts w:cs="Arial"/>
                <w:sz w:val="16"/>
                <w:szCs w:val="16"/>
              </w:rPr>
              <w:t>.2 Data</w:t>
            </w:r>
            <w:r w:rsidR="00183A7C">
              <w:rPr>
                <w:rFonts w:cs="Arial"/>
                <w:sz w:val="16"/>
                <w:szCs w:val="16"/>
              </w:rPr>
              <w:t xml:space="preserve"> de</w:t>
            </w:r>
            <w:r w:rsidR="006F6924" w:rsidRPr="00BB20BF">
              <w:rPr>
                <w:rFonts w:cs="Arial"/>
                <w:sz w:val="16"/>
                <w:szCs w:val="16"/>
              </w:rPr>
              <w:t xml:space="preserve"> naturalização</w:t>
            </w:r>
          </w:p>
        </w:tc>
      </w:tr>
      <w:tr w:rsidR="006F6924" w:rsidRPr="00BB20BF" w14:paraId="1D3BC1C8" w14:textId="77777777" w:rsidTr="009725BC">
        <w:trPr>
          <w:trHeight w:val="80"/>
        </w:trPr>
        <w:tc>
          <w:tcPr>
            <w:tcW w:w="25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4C4B3E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197" w:type="dxa"/>
            <w:tcBorders>
              <w:left w:val="single" w:sz="4" w:space="0" w:color="auto"/>
              <w:right w:val="single" w:sz="4" w:space="0" w:color="auto"/>
            </w:tcBorders>
          </w:tcPr>
          <w:p w14:paraId="72EF7950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</w:tcPr>
          <w:p w14:paraId="680DF290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2710" w:type="dxa"/>
            <w:tcBorders>
              <w:left w:val="single" w:sz="4" w:space="0" w:color="auto"/>
              <w:right w:val="single" w:sz="4" w:space="0" w:color="auto"/>
            </w:tcBorders>
          </w:tcPr>
          <w:p w14:paraId="7A1F6BEE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27C7FB3" w14:textId="77777777" w:rsidR="006F6924" w:rsidRPr="00BB20BF" w:rsidRDefault="006F6924" w:rsidP="00F21020">
            <w:pPr>
              <w:rPr>
                <w:rFonts w:cs="Arial"/>
                <w:sz w:val="6"/>
                <w:szCs w:val="6"/>
              </w:rPr>
            </w:pPr>
          </w:p>
        </w:tc>
      </w:tr>
      <w:tr w:rsidR="006F6924" w:rsidRPr="00BB20BF" w14:paraId="22AA77D6" w14:textId="77777777" w:rsidTr="00183A7C">
        <w:tc>
          <w:tcPr>
            <w:tcW w:w="2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E1A3" w14:textId="77777777" w:rsidR="003655D4" w:rsidRPr="00BB20BF" w:rsidRDefault="003655D4" w:rsidP="002331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E4BB" w14:textId="77777777" w:rsidR="006F6924" w:rsidRPr="00BB20BF" w:rsidRDefault="006F6924" w:rsidP="00065095">
            <w:pPr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D4D0" w14:textId="77777777" w:rsidR="006F6924" w:rsidRPr="00BB20BF" w:rsidRDefault="006F6924" w:rsidP="002331ED">
            <w:pPr>
              <w:rPr>
                <w:sz w:val="16"/>
                <w:szCs w:val="16"/>
              </w:rPr>
            </w:pPr>
          </w:p>
        </w:tc>
        <w:tc>
          <w:tcPr>
            <w:tcW w:w="2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2B91" w14:textId="77777777" w:rsidR="006F6924" w:rsidRPr="00BB20BF" w:rsidRDefault="006F6924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4B31" w14:textId="77777777" w:rsidR="006F6924" w:rsidRPr="00BB20BF" w:rsidRDefault="006F6924" w:rsidP="008C09CE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0C408D7" w14:textId="77777777" w:rsidR="00D64D59" w:rsidRPr="006B2B87" w:rsidRDefault="00D64D59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60"/>
        <w:gridCol w:w="848"/>
        <w:gridCol w:w="1694"/>
        <w:gridCol w:w="3136"/>
        <w:gridCol w:w="2127"/>
      </w:tblGrid>
      <w:tr w:rsidR="008C5DE0" w:rsidRPr="00BB20BF" w14:paraId="3D57EA1F" w14:textId="77777777" w:rsidTr="0070736E">
        <w:tc>
          <w:tcPr>
            <w:tcW w:w="3108" w:type="dxa"/>
            <w:gridSpan w:val="2"/>
            <w:tcBorders>
              <w:left w:val="single" w:sz="4" w:space="0" w:color="auto"/>
            </w:tcBorders>
          </w:tcPr>
          <w:p w14:paraId="7B93C724" w14:textId="77777777" w:rsidR="008C5DE0" w:rsidRPr="00BB20BF" w:rsidRDefault="008D1C85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3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E279DF" w:rsidRPr="00BB20BF">
              <w:rPr>
                <w:rFonts w:cs="Arial"/>
                <w:b/>
                <w:sz w:val="16"/>
                <w:szCs w:val="16"/>
              </w:rPr>
              <w:t>RIC</w:t>
            </w:r>
          </w:p>
        </w:tc>
        <w:tc>
          <w:tcPr>
            <w:tcW w:w="1694" w:type="dxa"/>
          </w:tcPr>
          <w:p w14:paraId="6F4BA244" w14:textId="77777777" w:rsidR="008C5DE0" w:rsidRPr="00BB20BF" w:rsidRDefault="008C5DE0" w:rsidP="00F21020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3136" w:type="dxa"/>
          </w:tcPr>
          <w:p w14:paraId="439D0F8D" w14:textId="77777777" w:rsidR="008C5DE0" w:rsidRPr="00BB20BF" w:rsidRDefault="008C5DE0" w:rsidP="00F21020">
            <w:pPr>
              <w:rPr>
                <w:rFonts w:cs="Arial"/>
                <w:b/>
                <w:szCs w:val="18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B6A7002" w14:textId="77777777" w:rsidR="008C5DE0" w:rsidRPr="00BB20BF" w:rsidRDefault="008C5DE0" w:rsidP="00F21020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</w:p>
        </w:tc>
      </w:tr>
      <w:tr w:rsidR="008C5DE0" w:rsidRPr="00BB20BF" w14:paraId="0FD25521" w14:textId="77777777" w:rsidTr="00BB20BF">
        <w:tc>
          <w:tcPr>
            <w:tcW w:w="2260" w:type="dxa"/>
            <w:tcBorders>
              <w:left w:val="single" w:sz="4" w:space="0" w:color="auto"/>
              <w:right w:val="single" w:sz="4" w:space="0" w:color="auto"/>
            </w:tcBorders>
          </w:tcPr>
          <w:p w14:paraId="70BD8897" w14:textId="77777777" w:rsidR="008C5DE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23</w:t>
            </w:r>
            <w:r w:rsidR="008C5DE0" w:rsidRPr="00BB20BF">
              <w:rPr>
                <w:rFonts w:cs="Arial"/>
                <w:sz w:val="16"/>
                <w:szCs w:val="16"/>
              </w:rPr>
              <w:t>.1 Número</w:t>
            </w:r>
          </w:p>
        </w:tc>
        <w:tc>
          <w:tcPr>
            <w:tcW w:w="848" w:type="dxa"/>
            <w:tcBorders>
              <w:left w:val="single" w:sz="4" w:space="0" w:color="auto"/>
              <w:right w:val="single" w:sz="4" w:space="0" w:color="auto"/>
            </w:tcBorders>
          </w:tcPr>
          <w:p w14:paraId="322E0730" w14:textId="77777777" w:rsidR="008C5DE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23</w:t>
            </w:r>
            <w:r w:rsidR="008C5DE0" w:rsidRPr="00BB20BF">
              <w:rPr>
                <w:rFonts w:cs="Arial"/>
                <w:sz w:val="16"/>
                <w:szCs w:val="16"/>
              </w:rPr>
              <w:t xml:space="preserve">.2 </w:t>
            </w:r>
            <w:r w:rsidR="00E279DF" w:rsidRPr="00BB20BF">
              <w:rPr>
                <w:rFonts w:cs="Arial"/>
                <w:sz w:val="16"/>
                <w:szCs w:val="16"/>
              </w:rPr>
              <w:t>UF</w:t>
            </w:r>
          </w:p>
        </w:tc>
        <w:tc>
          <w:tcPr>
            <w:tcW w:w="1694" w:type="dxa"/>
            <w:tcBorders>
              <w:left w:val="single" w:sz="4" w:space="0" w:color="auto"/>
              <w:right w:val="single" w:sz="4" w:space="0" w:color="auto"/>
            </w:tcBorders>
          </w:tcPr>
          <w:p w14:paraId="2AD67981" w14:textId="77777777" w:rsidR="008C5DE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23</w:t>
            </w:r>
            <w:r w:rsidR="008C5DE0" w:rsidRPr="00BB20BF">
              <w:rPr>
                <w:rFonts w:cs="Arial"/>
                <w:sz w:val="16"/>
                <w:szCs w:val="16"/>
              </w:rPr>
              <w:t>.3Emissor</w:t>
            </w:r>
          </w:p>
        </w:tc>
        <w:tc>
          <w:tcPr>
            <w:tcW w:w="3136" w:type="dxa"/>
            <w:tcBorders>
              <w:left w:val="single" w:sz="4" w:space="0" w:color="auto"/>
              <w:right w:val="single" w:sz="4" w:space="0" w:color="auto"/>
            </w:tcBorders>
          </w:tcPr>
          <w:p w14:paraId="01002521" w14:textId="77777777" w:rsidR="008C5DE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23</w:t>
            </w:r>
            <w:r w:rsidR="008C5DE0" w:rsidRPr="00BB20BF">
              <w:rPr>
                <w:rFonts w:cs="Arial"/>
                <w:sz w:val="16"/>
                <w:szCs w:val="16"/>
              </w:rPr>
              <w:t xml:space="preserve">.4 </w:t>
            </w:r>
            <w:r w:rsidR="00E279DF" w:rsidRPr="00BB20BF">
              <w:rPr>
                <w:rFonts w:cs="Arial"/>
                <w:sz w:val="16"/>
                <w:szCs w:val="16"/>
              </w:rPr>
              <w:t>Município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D9D1F9A" w14:textId="77777777" w:rsidR="008C5DE0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23</w:t>
            </w:r>
            <w:r w:rsidR="008C5DE0" w:rsidRPr="00BB20BF">
              <w:rPr>
                <w:rFonts w:cs="Arial"/>
                <w:sz w:val="16"/>
                <w:szCs w:val="16"/>
              </w:rPr>
              <w:t>.5 Data</w:t>
            </w:r>
            <w:r w:rsidR="00A73354">
              <w:rPr>
                <w:rFonts w:cs="Arial"/>
                <w:sz w:val="16"/>
                <w:szCs w:val="16"/>
              </w:rPr>
              <w:t xml:space="preserve"> de</w:t>
            </w:r>
            <w:r w:rsidR="0033470C">
              <w:rPr>
                <w:rFonts w:cs="Arial"/>
                <w:sz w:val="16"/>
                <w:szCs w:val="16"/>
              </w:rPr>
              <w:t xml:space="preserve"> </w:t>
            </w:r>
            <w:r w:rsidR="00F25AC6">
              <w:rPr>
                <w:rFonts w:cs="Arial"/>
                <w:sz w:val="16"/>
                <w:szCs w:val="16"/>
              </w:rPr>
              <w:t>e</w:t>
            </w:r>
            <w:r w:rsidR="00E279DF" w:rsidRPr="00BB20BF">
              <w:rPr>
                <w:rFonts w:cs="Arial"/>
                <w:sz w:val="16"/>
                <w:szCs w:val="16"/>
              </w:rPr>
              <w:t>xpedição</w:t>
            </w:r>
          </w:p>
        </w:tc>
      </w:tr>
      <w:tr w:rsidR="008C5DE0" w:rsidRPr="00F51F0C" w14:paraId="3F3E6674" w14:textId="77777777" w:rsidTr="00BB20BF">
        <w:trPr>
          <w:trHeight w:val="85"/>
        </w:trPr>
        <w:tc>
          <w:tcPr>
            <w:tcW w:w="2260" w:type="dxa"/>
            <w:tcBorders>
              <w:left w:val="single" w:sz="4" w:space="0" w:color="auto"/>
              <w:right w:val="single" w:sz="4" w:space="0" w:color="auto"/>
            </w:tcBorders>
          </w:tcPr>
          <w:p w14:paraId="13188D83" w14:textId="77777777" w:rsidR="008C5DE0" w:rsidRPr="00F51F0C" w:rsidRDefault="008C5DE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left w:val="single" w:sz="4" w:space="0" w:color="auto"/>
              <w:right w:val="single" w:sz="4" w:space="0" w:color="auto"/>
            </w:tcBorders>
          </w:tcPr>
          <w:p w14:paraId="2FF988BF" w14:textId="77777777" w:rsidR="008C5DE0" w:rsidRPr="00F51F0C" w:rsidRDefault="008C5DE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694" w:type="dxa"/>
            <w:tcBorders>
              <w:left w:val="single" w:sz="4" w:space="0" w:color="auto"/>
              <w:right w:val="single" w:sz="4" w:space="0" w:color="auto"/>
            </w:tcBorders>
          </w:tcPr>
          <w:p w14:paraId="12FFDD08" w14:textId="77777777" w:rsidR="008C5DE0" w:rsidRPr="00F51F0C" w:rsidRDefault="008C5DE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3136" w:type="dxa"/>
            <w:tcBorders>
              <w:left w:val="single" w:sz="4" w:space="0" w:color="auto"/>
              <w:right w:val="single" w:sz="4" w:space="0" w:color="auto"/>
            </w:tcBorders>
          </w:tcPr>
          <w:p w14:paraId="7CCF46FB" w14:textId="77777777" w:rsidR="008C5DE0" w:rsidRPr="00F51F0C" w:rsidRDefault="008C5DE0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6E30B89" w14:textId="77777777" w:rsidR="008C5DE0" w:rsidRPr="00F51F0C" w:rsidRDefault="008C5DE0" w:rsidP="00F21020">
            <w:pPr>
              <w:rPr>
                <w:rFonts w:cs="Arial"/>
                <w:sz w:val="8"/>
                <w:szCs w:val="8"/>
              </w:rPr>
            </w:pPr>
          </w:p>
        </w:tc>
      </w:tr>
      <w:tr w:rsidR="006926A3" w:rsidRPr="00BB20BF" w14:paraId="08C7C388" w14:textId="77777777" w:rsidTr="00BB20BF">
        <w:tc>
          <w:tcPr>
            <w:tcW w:w="2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4841" w14:textId="77777777" w:rsidR="006926A3" w:rsidRPr="00BB20BF" w:rsidRDefault="006926A3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D6D4" w14:textId="77777777" w:rsidR="006926A3" w:rsidRPr="00BB20BF" w:rsidRDefault="006926A3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6E77" w14:textId="77777777" w:rsidR="006926A3" w:rsidRPr="00BB20BF" w:rsidRDefault="006926A3">
            <w:pPr>
              <w:rPr>
                <w:sz w:val="16"/>
                <w:szCs w:val="16"/>
              </w:rPr>
            </w:pPr>
          </w:p>
        </w:tc>
        <w:tc>
          <w:tcPr>
            <w:tcW w:w="3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90D6" w14:textId="77777777" w:rsidR="006926A3" w:rsidRPr="00BB20BF" w:rsidRDefault="006926A3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5822" w14:textId="77777777" w:rsidR="006926A3" w:rsidRPr="00BB20BF" w:rsidRDefault="006926A3" w:rsidP="008C09CE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2A4EE34" w14:textId="77777777" w:rsidR="008C5DE0" w:rsidRPr="006B2B87" w:rsidRDefault="008C5DE0" w:rsidP="00F21020">
      <w:pPr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1679"/>
        <w:gridCol w:w="928"/>
        <w:gridCol w:w="4363"/>
      </w:tblGrid>
      <w:tr w:rsidR="008C09CE" w:rsidRPr="002D0C47" w14:paraId="5D9C6E01" w14:textId="77777777" w:rsidTr="002E1FD7">
        <w:tc>
          <w:tcPr>
            <w:tcW w:w="1006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3C532AC4" w14:textId="77777777" w:rsidR="008C09CE" w:rsidRPr="008C09CE" w:rsidRDefault="008C09CE" w:rsidP="00ED3563">
            <w:pPr>
              <w:jc w:val="both"/>
              <w:rPr>
                <w:rFonts w:cs="Arial"/>
                <w:b/>
                <w:szCs w:val="18"/>
              </w:rPr>
            </w:pPr>
            <w:r w:rsidRPr="008C09CE">
              <w:rPr>
                <w:rFonts w:cs="Arial"/>
                <w:b/>
                <w:sz w:val="16"/>
                <w:szCs w:val="16"/>
              </w:rPr>
              <w:t>24. Endereço</w:t>
            </w:r>
          </w:p>
        </w:tc>
      </w:tr>
      <w:tr w:rsidR="008C09CE" w:rsidRPr="002D0C47" w14:paraId="28943836" w14:textId="77777777" w:rsidTr="00DC2901">
        <w:tc>
          <w:tcPr>
            <w:tcW w:w="3137" w:type="dxa"/>
            <w:tcBorders>
              <w:top w:val="nil"/>
              <w:left w:val="single" w:sz="4" w:space="0" w:color="auto"/>
              <w:bottom w:val="nil"/>
            </w:tcBorders>
          </w:tcPr>
          <w:p w14:paraId="5534FD2B" w14:textId="77777777" w:rsidR="008C09CE" w:rsidRPr="002D0C47" w:rsidRDefault="008C09CE" w:rsidP="00ED3563">
            <w:pPr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 w:val="16"/>
                <w:szCs w:val="16"/>
              </w:rPr>
              <w:t xml:space="preserve">24.1 </w:t>
            </w:r>
            <w:r w:rsidRPr="002D0C47">
              <w:rPr>
                <w:rFonts w:cs="Arial"/>
                <w:sz w:val="16"/>
                <w:szCs w:val="16"/>
              </w:rPr>
              <w:t>Tipo</w:t>
            </w:r>
          </w:p>
        </w:tc>
        <w:tc>
          <w:tcPr>
            <w:tcW w:w="1683" w:type="dxa"/>
            <w:tcBorders>
              <w:top w:val="nil"/>
              <w:bottom w:val="nil"/>
            </w:tcBorders>
          </w:tcPr>
          <w:p w14:paraId="6CE14E88" w14:textId="77777777" w:rsidR="008C09CE" w:rsidRPr="002D0C47" w:rsidRDefault="008C09CE" w:rsidP="00ED3563">
            <w:pPr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 w:val="16"/>
                <w:szCs w:val="16"/>
              </w:rPr>
              <w:t xml:space="preserve">24.2 </w:t>
            </w:r>
            <w:r w:rsidRPr="002D0C47">
              <w:rPr>
                <w:rFonts w:cs="Arial"/>
                <w:sz w:val="16"/>
                <w:szCs w:val="16"/>
              </w:rPr>
              <w:t>CEP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8EB789" w14:textId="77777777" w:rsidR="008C09CE" w:rsidRPr="002D0C47" w:rsidRDefault="008C09CE" w:rsidP="008C09CE">
            <w:pPr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 w:val="16"/>
                <w:szCs w:val="16"/>
              </w:rPr>
              <w:t xml:space="preserve">24.3 </w:t>
            </w:r>
            <w:r w:rsidRPr="002D0C47">
              <w:rPr>
                <w:rFonts w:cs="Arial"/>
                <w:sz w:val="16"/>
                <w:szCs w:val="16"/>
              </w:rPr>
              <w:t>UF</w:t>
            </w:r>
          </w:p>
        </w:tc>
        <w:tc>
          <w:tcPr>
            <w:tcW w:w="4395" w:type="dxa"/>
            <w:tcBorders>
              <w:top w:val="nil"/>
              <w:bottom w:val="nil"/>
            </w:tcBorders>
          </w:tcPr>
          <w:p w14:paraId="7023CD9F" w14:textId="77777777" w:rsidR="008C09CE" w:rsidRPr="002D0C47" w:rsidRDefault="008C09CE" w:rsidP="008C09CE">
            <w:pPr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 w:val="16"/>
                <w:szCs w:val="16"/>
              </w:rPr>
              <w:t xml:space="preserve">24.4 </w:t>
            </w:r>
            <w:r w:rsidRPr="002D0C47">
              <w:rPr>
                <w:rFonts w:cs="Arial"/>
                <w:sz w:val="16"/>
                <w:szCs w:val="16"/>
              </w:rPr>
              <w:t>Município</w:t>
            </w:r>
          </w:p>
        </w:tc>
      </w:tr>
      <w:tr w:rsidR="008C09CE" w:rsidRPr="00F51F0C" w14:paraId="14A9E354" w14:textId="77777777" w:rsidTr="00DC2901">
        <w:tc>
          <w:tcPr>
            <w:tcW w:w="3137" w:type="dxa"/>
            <w:tcBorders>
              <w:top w:val="nil"/>
              <w:left w:val="single" w:sz="4" w:space="0" w:color="auto"/>
              <w:bottom w:val="nil"/>
            </w:tcBorders>
          </w:tcPr>
          <w:p w14:paraId="593D3560" w14:textId="77777777" w:rsidR="008C09CE" w:rsidRPr="00F51F0C" w:rsidRDefault="008C09CE" w:rsidP="00ED3563">
            <w:pPr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1683" w:type="dxa"/>
            <w:tcBorders>
              <w:top w:val="nil"/>
              <w:bottom w:val="nil"/>
            </w:tcBorders>
          </w:tcPr>
          <w:p w14:paraId="1C3581D6" w14:textId="77777777" w:rsidR="008C09CE" w:rsidRPr="00F51F0C" w:rsidRDefault="008C09CE" w:rsidP="00ED3563">
            <w:pPr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BC2C00A" w14:textId="77777777" w:rsidR="008C09CE" w:rsidRPr="00F51F0C" w:rsidRDefault="008C09CE" w:rsidP="00ED3563">
            <w:pPr>
              <w:jc w:val="both"/>
              <w:rPr>
                <w:rFonts w:cs="Arial"/>
                <w:sz w:val="8"/>
                <w:szCs w:val="8"/>
              </w:rPr>
            </w:pPr>
          </w:p>
        </w:tc>
        <w:tc>
          <w:tcPr>
            <w:tcW w:w="4395" w:type="dxa"/>
            <w:tcBorders>
              <w:top w:val="nil"/>
              <w:bottom w:val="nil"/>
            </w:tcBorders>
          </w:tcPr>
          <w:p w14:paraId="094E1C8C" w14:textId="77777777" w:rsidR="008C09CE" w:rsidRPr="00F51F0C" w:rsidRDefault="008C09CE" w:rsidP="00ED3563">
            <w:pPr>
              <w:jc w:val="both"/>
              <w:rPr>
                <w:rFonts w:cs="Arial"/>
                <w:sz w:val="8"/>
                <w:szCs w:val="8"/>
              </w:rPr>
            </w:pPr>
          </w:p>
        </w:tc>
      </w:tr>
      <w:tr w:rsidR="002E1FD7" w:rsidRPr="00F51F0C" w14:paraId="67559B78" w14:textId="77777777" w:rsidTr="00DC2901">
        <w:tc>
          <w:tcPr>
            <w:tcW w:w="3137" w:type="dxa"/>
            <w:tcBorders>
              <w:top w:val="nil"/>
              <w:bottom w:val="single" w:sz="4" w:space="0" w:color="auto"/>
            </w:tcBorders>
          </w:tcPr>
          <w:p w14:paraId="5482D765" w14:textId="77777777" w:rsidR="002E1FD7" w:rsidRPr="00F51F0C" w:rsidRDefault="004A3022" w:rsidP="00FC44D0">
            <w:pPr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70736E">
              <w:rPr>
                <w:rFonts w:cs="Arial"/>
                <w:sz w:val="16"/>
                <w:szCs w:val="16"/>
              </w:rPr>
              <w:t>[</w:t>
            </w:r>
            <w:r w:rsidR="0033470C">
              <w:rPr>
                <w:rFonts w:cs="Arial"/>
                <w:sz w:val="16"/>
                <w:szCs w:val="16"/>
              </w:rPr>
              <w:t xml:space="preserve"> </w:t>
            </w:r>
            <w:r w:rsidRPr="0070736E">
              <w:rPr>
                <w:rFonts w:cs="Arial"/>
                <w:sz w:val="16"/>
                <w:szCs w:val="16"/>
              </w:rPr>
              <w:t>]</w:t>
            </w:r>
            <w:proofErr w:type="gramEnd"/>
            <w:r w:rsidR="0033470C">
              <w:rPr>
                <w:rFonts w:cs="Arial"/>
                <w:sz w:val="16"/>
                <w:szCs w:val="16"/>
              </w:rPr>
              <w:t xml:space="preserve"> </w:t>
            </w:r>
            <w:r w:rsidR="002E1FD7" w:rsidRPr="00F51F0C">
              <w:rPr>
                <w:rFonts w:cs="Arial"/>
                <w:sz w:val="16"/>
                <w:szCs w:val="16"/>
              </w:rPr>
              <w:t>Comercial</w:t>
            </w:r>
            <w:r w:rsidR="0033470C">
              <w:rPr>
                <w:rFonts w:cs="Arial"/>
                <w:sz w:val="16"/>
                <w:szCs w:val="16"/>
              </w:rPr>
              <w:t xml:space="preserve"> </w:t>
            </w:r>
            <w:r w:rsidRPr="0070736E">
              <w:rPr>
                <w:rFonts w:cs="Arial"/>
                <w:sz w:val="16"/>
                <w:szCs w:val="16"/>
              </w:rPr>
              <w:t>[</w:t>
            </w:r>
            <w:r w:rsidR="00A9568F">
              <w:rPr>
                <w:rFonts w:cs="Arial"/>
                <w:sz w:val="16"/>
                <w:szCs w:val="16"/>
              </w:rPr>
              <w:t>X</w:t>
            </w:r>
            <w:proofErr w:type="gramStart"/>
            <w:r w:rsidRPr="0070736E">
              <w:rPr>
                <w:rFonts w:cs="Arial"/>
                <w:sz w:val="16"/>
                <w:szCs w:val="16"/>
              </w:rPr>
              <w:t>]</w:t>
            </w:r>
            <w:r w:rsidR="0033470C">
              <w:rPr>
                <w:rFonts w:cs="Arial"/>
                <w:sz w:val="16"/>
                <w:szCs w:val="16"/>
              </w:rPr>
              <w:t xml:space="preserve"> </w:t>
            </w:r>
            <w:r w:rsidR="002E1FD7" w:rsidRPr="00F51F0C">
              <w:rPr>
                <w:rFonts w:cs="Arial"/>
                <w:sz w:val="16"/>
                <w:szCs w:val="16"/>
              </w:rPr>
              <w:t>Residencial</w:t>
            </w:r>
            <w:proofErr w:type="gramEnd"/>
          </w:p>
        </w:tc>
        <w:tc>
          <w:tcPr>
            <w:tcW w:w="1683" w:type="dxa"/>
            <w:tcBorders>
              <w:top w:val="nil"/>
              <w:bottom w:val="single" w:sz="4" w:space="0" w:color="auto"/>
            </w:tcBorders>
          </w:tcPr>
          <w:p w14:paraId="3A8E1B47" w14:textId="48907F13" w:rsidR="002E1FD7" w:rsidRPr="00F51F0C" w:rsidRDefault="009B65DC" w:rsidP="00205845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${ZIP_CODE}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8B9479C" w14:textId="2E619B1F" w:rsidR="002E1FD7" w:rsidRPr="00F51F0C" w:rsidRDefault="009B65DC" w:rsidP="00205845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${STATE}</w:t>
            </w:r>
          </w:p>
        </w:tc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14:paraId="76FD1D2F" w14:textId="2F0B9A4D" w:rsidR="002E1FD7" w:rsidRPr="00F51F0C" w:rsidRDefault="009B65DC" w:rsidP="00205845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${CITY}</w:t>
            </w:r>
          </w:p>
        </w:tc>
      </w:tr>
    </w:tbl>
    <w:p w14:paraId="5A3A2D20" w14:textId="77777777" w:rsidR="008C09CE" w:rsidRPr="006B2B87" w:rsidRDefault="008C09CE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36"/>
        <w:gridCol w:w="4543"/>
        <w:gridCol w:w="1104"/>
        <w:gridCol w:w="2582"/>
      </w:tblGrid>
      <w:tr w:rsidR="000C16F5" w:rsidRPr="00BB20BF" w14:paraId="58B984EA" w14:textId="77777777" w:rsidTr="00FC44D0"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04E1F900" w14:textId="77777777" w:rsidR="000C16F5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24</w:t>
            </w:r>
            <w:r w:rsidR="00872444">
              <w:rPr>
                <w:rFonts w:cs="Arial"/>
                <w:sz w:val="16"/>
                <w:szCs w:val="16"/>
              </w:rPr>
              <w:t>.5</w:t>
            </w:r>
            <w:r w:rsidR="001A1AF9" w:rsidRPr="00BB20BF">
              <w:rPr>
                <w:rFonts w:cs="Arial"/>
                <w:sz w:val="16"/>
                <w:szCs w:val="16"/>
              </w:rPr>
              <w:t>Bairro</w:t>
            </w:r>
          </w:p>
        </w:tc>
        <w:tc>
          <w:tcPr>
            <w:tcW w:w="4543" w:type="dxa"/>
            <w:tcBorders>
              <w:left w:val="single" w:sz="4" w:space="0" w:color="auto"/>
              <w:right w:val="single" w:sz="4" w:space="0" w:color="auto"/>
            </w:tcBorders>
          </w:tcPr>
          <w:p w14:paraId="6C1A1657" w14:textId="77777777" w:rsidR="000C16F5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24</w:t>
            </w:r>
            <w:r w:rsidR="00872444">
              <w:rPr>
                <w:rFonts w:cs="Arial"/>
                <w:sz w:val="16"/>
                <w:szCs w:val="16"/>
              </w:rPr>
              <w:t>.6</w:t>
            </w:r>
            <w:r w:rsidR="001A1AF9" w:rsidRPr="00BB20BF">
              <w:rPr>
                <w:rFonts w:cs="Arial"/>
                <w:sz w:val="16"/>
                <w:szCs w:val="16"/>
              </w:rPr>
              <w:t>Logradouro</w:t>
            </w:r>
          </w:p>
        </w:tc>
        <w:tc>
          <w:tcPr>
            <w:tcW w:w="1104" w:type="dxa"/>
            <w:tcBorders>
              <w:left w:val="single" w:sz="4" w:space="0" w:color="auto"/>
              <w:right w:val="single" w:sz="4" w:space="0" w:color="auto"/>
            </w:tcBorders>
          </w:tcPr>
          <w:p w14:paraId="3FD8014A" w14:textId="77777777" w:rsidR="000C16F5" w:rsidRPr="00BB20BF" w:rsidRDefault="00C148C7" w:rsidP="00F21020">
            <w:pPr>
              <w:rPr>
                <w:rFonts w:cs="Arial"/>
                <w:sz w:val="22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24</w:t>
            </w:r>
            <w:r w:rsidR="00872444">
              <w:rPr>
                <w:rFonts w:cs="Arial"/>
                <w:sz w:val="16"/>
                <w:szCs w:val="16"/>
              </w:rPr>
              <w:t>.7</w:t>
            </w:r>
            <w:r w:rsidR="001A1AF9" w:rsidRPr="00BB20BF">
              <w:rPr>
                <w:rFonts w:cs="Arial"/>
                <w:sz w:val="16"/>
                <w:szCs w:val="16"/>
              </w:rPr>
              <w:t>N</w:t>
            </w:r>
            <w:r w:rsidR="00524EA0">
              <w:rPr>
                <w:rFonts w:cs="Arial"/>
                <w:sz w:val="16"/>
                <w:szCs w:val="16"/>
              </w:rPr>
              <w:t>º</w:t>
            </w:r>
          </w:p>
        </w:tc>
        <w:tc>
          <w:tcPr>
            <w:tcW w:w="2582" w:type="dxa"/>
            <w:tcBorders>
              <w:left w:val="single" w:sz="4" w:space="0" w:color="auto"/>
              <w:right w:val="single" w:sz="4" w:space="0" w:color="auto"/>
            </w:tcBorders>
          </w:tcPr>
          <w:p w14:paraId="5CB64D1F" w14:textId="77777777" w:rsidR="000C16F5" w:rsidRPr="00BB20BF" w:rsidRDefault="00C148C7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24</w:t>
            </w:r>
            <w:r w:rsidR="00872444">
              <w:rPr>
                <w:rFonts w:cs="Arial"/>
                <w:sz w:val="16"/>
                <w:szCs w:val="16"/>
              </w:rPr>
              <w:t>.8</w:t>
            </w:r>
            <w:r w:rsidR="001A1AF9" w:rsidRPr="00BB20BF">
              <w:rPr>
                <w:rFonts w:cs="Arial"/>
                <w:sz w:val="16"/>
                <w:szCs w:val="16"/>
              </w:rPr>
              <w:t>Complemento</w:t>
            </w:r>
          </w:p>
        </w:tc>
      </w:tr>
      <w:tr w:rsidR="000C16F5" w:rsidRPr="00F51F0C" w14:paraId="4D3DEE13" w14:textId="77777777" w:rsidTr="00FC44D0">
        <w:trPr>
          <w:trHeight w:val="80"/>
        </w:trPr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602CD900" w14:textId="77777777" w:rsidR="000C16F5" w:rsidRPr="00F51F0C" w:rsidRDefault="000C16F5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4543" w:type="dxa"/>
            <w:tcBorders>
              <w:left w:val="single" w:sz="4" w:space="0" w:color="auto"/>
              <w:right w:val="single" w:sz="4" w:space="0" w:color="auto"/>
            </w:tcBorders>
          </w:tcPr>
          <w:p w14:paraId="338DC698" w14:textId="77777777" w:rsidR="000C16F5" w:rsidRPr="00F51F0C" w:rsidRDefault="000C16F5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104" w:type="dxa"/>
            <w:tcBorders>
              <w:left w:val="single" w:sz="4" w:space="0" w:color="auto"/>
              <w:right w:val="single" w:sz="4" w:space="0" w:color="auto"/>
            </w:tcBorders>
          </w:tcPr>
          <w:p w14:paraId="610876C8" w14:textId="77777777" w:rsidR="000C16F5" w:rsidRPr="00F51F0C" w:rsidRDefault="000C16F5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2582" w:type="dxa"/>
            <w:tcBorders>
              <w:left w:val="single" w:sz="4" w:space="0" w:color="auto"/>
              <w:right w:val="single" w:sz="4" w:space="0" w:color="auto"/>
            </w:tcBorders>
          </w:tcPr>
          <w:p w14:paraId="1CC1AE06" w14:textId="77777777" w:rsidR="000C16F5" w:rsidRPr="00F51F0C" w:rsidRDefault="000C16F5" w:rsidP="00F21020">
            <w:pPr>
              <w:rPr>
                <w:rFonts w:cs="Arial"/>
                <w:sz w:val="8"/>
                <w:szCs w:val="8"/>
              </w:rPr>
            </w:pPr>
          </w:p>
        </w:tc>
      </w:tr>
      <w:tr w:rsidR="006926A3" w:rsidRPr="00BB20BF" w14:paraId="6272AF8D" w14:textId="77777777" w:rsidTr="00FC44D0"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5BE33D32" w14:textId="4D63B632" w:rsidR="006926A3" w:rsidRPr="00226EF5" w:rsidRDefault="009B65DC" w:rsidP="00D376A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${NEIGHBORHOOD}</w:t>
            </w:r>
          </w:p>
        </w:tc>
        <w:tc>
          <w:tcPr>
            <w:tcW w:w="4543" w:type="dxa"/>
            <w:tcBorders>
              <w:left w:val="single" w:sz="4" w:space="0" w:color="auto"/>
              <w:right w:val="single" w:sz="4" w:space="0" w:color="auto"/>
            </w:tcBorders>
          </w:tcPr>
          <w:p w14:paraId="37AF8F64" w14:textId="66C6B6FC" w:rsidR="006926A3" w:rsidRPr="00226EF5" w:rsidRDefault="00D67B8C" w:rsidP="00B7007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="009B65DC">
              <w:rPr>
                <w:sz w:val="14"/>
                <w:szCs w:val="14"/>
              </w:rPr>
              <w:t>${ADDRESS}</w:t>
            </w:r>
          </w:p>
        </w:tc>
        <w:tc>
          <w:tcPr>
            <w:tcW w:w="1104" w:type="dxa"/>
            <w:tcBorders>
              <w:left w:val="single" w:sz="4" w:space="0" w:color="auto"/>
              <w:right w:val="single" w:sz="4" w:space="0" w:color="auto"/>
            </w:tcBorders>
          </w:tcPr>
          <w:p w14:paraId="651CBC34" w14:textId="344FD4B8" w:rsidR="006926A3" w:rsidRPr="00226EF5" w:rsidRDefault="009B65DC" w:rsidP="00D376A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${NUMBER}</w:t>
            </w:r>
          </w:p>
        </w:tc>
        <w:tc>
          <w:tcPr>
            <w:tcW w:w="2582" w:type="dxa"/>
            <w:tcBorders>
              <w:left w:val="single" w:sz="4" w:space="0" w:color="auto"/>
              <w:right w:val="single" w:sz="4" w:space="0" w:color="auto"/>
            </w:tcBorders>
          </w:tcPr>
          <w:p w14:paraId="1A6CFEAB" w14:textId="77777777" w:rsidR="006926A3" w:rsidRPr="00BB20BF" w:rsidRDefault="006926A3" w:rsidP="000D628D">
            <w:pPr>
              <w:rPr>
                <w:sz w:val="16"/>
                <w:szCs w:val="16"/>
              </w:rPr>
            </w:pPr>
          </w:p>
        </w:tc>
      </w:tr>
      <w:tr w:rsidR="00D376AB" w:rsidRPr="00BB20BF" w14:paraId="4649173C" w14:textId="77777777" w:rsidTr="00FC44D0"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8E5C" w14:textId="77777777" w:rsidR="00D376AB" w:rsidRDefault="00D376AB" w:rsidP="00D376A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4CF8" w14:textId="77777777" w:rsidR="00D376AB" w:rsidRDefault="00D376AB" w:rsidP="00D376A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FF" w14:textId="77777777" w:rsidR="00D376AB" w:rsidRDefault="00D376AB" w:rsidP="00D376A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C2BA" w14:textId="77777777" w:rsidR="00D376AB" w:rsidRDefault="00D376AB" w:rsidP="000D628D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D0D4571" w14:textId="77777777" w:rsidR="00E630CB" w:rsidRPr="006B2B87" w:rsidRDefault="00E630CB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35"/>
        <w:gridCol w:w="1836"/>
        <w:gridCol w:w="989"/>
        <w:gridCol w:w="2117"/>
        <w:gridCol w:w="989"/>
        <w:gridCol w:w="2299"/>
      </w:tblGrid>
      <w:tr w:rsidR="00CC5852" w:rsidRPr="00BB20BF" w14:paraId="6353D9BE" w14:textId="77777777" w:rsidTr="00BB20BF">
        <w:tc>
          <w:tcPr>
            <w:tcW w:w="1835" w:type="dxa"/>
            <w:tcBorders>
              <w:left w:val="single" w:sz="4" w:space="0" w:color="auto"/>
            </w:tcBorders>
          </w:tcPr>
          <w:p w14:paraId="012DE86E" w14:textId="77777777" w:rsidR="00CC5852" w:rsidRPr="00BB20BF" w:rsidRDefault="00CC5852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5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Pr="00BB20BF">
              <w:rPr>
                <w:rFonts w:cs="Arial"/>
                <w:b/>
                <w:sz w:val="16"/>
                <w:szCs w:val="16"/>
              </w:rPr>
              <w:t xml:space="preserve"> Caixa Postal</w:t>
            </w:r>
          </w:p>
        </w:tc>
        <w:tc>
          <w:tcPr>
            <w:tcW w:w="1836" w:type="dxa"/>
            <w:tcBorders>
              <w:right w:val="single" w:sz="4" w:space="0" w:color="auto"/>
            </w:tcBorders>
          </w:tcPr>
          <w:p w14:paraId="593A787C" w14:textId="77777777" w:rsidR="00CC5852" w:rsidRPr="00BB20BF" w:rsidRDefault="00CC5852" w:rsidP="00F21020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394" w:type="dxa"/>
            <w:gridSpan w:val="4"/>
            <w:tcBorders>
              <w:left w:val="single" w:sz="4" w:space="0" w:color="auto"/>
            </w:tcBorders>
          </w:tcPr>
          <w:p w14:paraId="332D138D" w14:textId="77777777" w:rsidR="00CC5852" w:rsidRPr="00BB20BF" w:rsidRDefault="00CC5852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6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Pr="00BB20BF">
              <w:rPr>
                <w:rFonts w:cs="Arial"/>
                <w:b/>
                <w:sz w:val="16"/>
                <w:szCs w:val="16"/>
              </w:rPr>
              <w:t xml:space="preserve"> Telefone</w:t>
            </w:r>
          </w:p>
        </w:tc>
      </w:tr>
      <w:tr w:rsidR="00C813FD" w:rsidRPr="00BB20BF" w14:paraId="6EC8AE40" w14:textId="77777777" w:rsidTr="00FC44D0">
        <w:trPr>
          <w:trHeight w:val="261"/>
        </w:trPr>
        <w:tc>
          <w:tcPr>
            <w:tcW w:w="1835" w:type="dxa"/>
            <w:tcBorders>
              <w:left w:val="single" w:sz="4" w:space="0" w:color="auto"/>
              <w:right w:val="single" w:sz="4" w:space="0" w:color="auto"/>
            </w:tcBorders>
          </w:tcPr>
          <w:p w14:paraId="22D53FD7" w14:textId="77777777" w:rsidR="00C813FD" w:rsidRPr="00BB20BF" w:rsidRDefault="00C813FD" w:rsidP="00BB20BF">
            <w:pPr>
              <w:ind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25.1 Número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69FEF192" w14:textId="77777777" w:rsidR="00C813FD" w:rsidRPr="00BB20BF" w:rsidRDefault="00C813FD" w:rsidP="00BB20BF">
            <w:pPr>
              <w:ind w:right="-108"/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25.2 CEP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</w:tcPr>
          <w:p w14:paraId="74865F67" w14:textId="77777777" w:rsidR="00C813FD" w:rsidRPr="00BB20BF" w:rsidRDefault="00C813FD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26.1 DDD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</w:tcPr>
          <w:p w14:paraId="6206EBCD" w14:textId="08B72360" w:rsidR="00C813FD" w:rsidRPr="00BB20BF" w:rsidRDefault="00C813FD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26.2 Fixo</w:t>
            </w:r>
            <w:r w:rsidR="00226EF5">
              <w:rPr>
                <w:rFonts w:cs="Arial"/>
                <w:sz w:val="16"/>
                <w:szCs w:val="16"/>
              </w:rPr>
              <w:br/>
            </w:r>
            <w:r w:rsidR="009B65DC">
              <w:rPr>
                <w:rFonts w:cs="Arial"/>
                <w:sz w:val="14"/>
                <w:szCs w:val="14"/>
              </w:rPr>
              <w:t>${PHONE}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0FB34" w14:textId="77777777" w:rsidR="00C813FD" w:rsidRPr="00BB20BF" w:rsidRDefault="00C813FD" w:rsidP="00F21020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26.3 DDD</w:t>
            </w: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01CAA9" w14:textId="75027C1F" w:rsidR="00C813FD" w:rsidRPr="00BB20BF" w:rsidRDefault="00C813FD" w:rsidP="00331651">
            <w:pPr>
              <w:rPr>
                <w:rFonts w:cs="Arial"/>
                <w:sz w:val="16"/>
                <w:szCs w:val="16"/>
              </w:rPr>
            </w:pPr>
            <w:r w:rsidRPr="00BB20BF">
              <w:rPr>
                <w:rFonts w:cs="Arial"/>
                <w:sz w:val="16"/>
                <w:szCs w:val="16"/>
              </w:rPr>
              <w:t>Celular</w:t>
            </w:r>
            <w:r w:rsidR="00226EF5">
              <w:rPr>
                <w:rFonts w:cs="Arial"/>
                <w:sz w:val="16"/>
                <w:szCs w:val="16"/>
              </w:rPr>
              <w:br/>
            </w:r>
            <w:r w:rsidR="009B65DC">
              <w:rPr>
                <w:rFonts w:cs="Arial"/>
                <w:sz w:val="14"/>
                <w:szCs w:val="14"/>
              </w:rPr>
              <w:t>${CELPHONE}</w:t>
            </w:r>
          </w:p>
        </w:tc>
      </w:tr>
      <w:tr w:rsidR="00C813FD" w:rsidRPr="00F51F0C" w14:paraId="71F1177D" w14:textId="77777777" w:rsidTr="00BB20BF">
        <w:trPr>
          <w:trHeight w:val="80"/>
        </w:trPr>
        <w:tc>
          <w:tcPr>
            <w:tcW w:w="1835" w:type="dxa"/>
            <w:tcBorders>
              <w:left w:val="single" w:sz="4" w:space="0" w:color="auto"/>
              <w:right w:val="single" w:sz="4" w:space="0" w:color="auto"/>
            </w:tcBorders>
          </w:tcPr>
          <w:p w14:paraId="23D1CCEE" w14:textId="77777777" w:rsidR="00C813FD" w:rsidRPr="00F51F0C" w:rsidRDefault="00C813FD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</w:tcPr>
          <w:p w14:paraId="42AF8DB8" w14:textId="77777777" w:rsidR="00C813FD" w:rsidRPr="00F51F0C" w:rsidRDefault="00C813FD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</w:tcPr>
          <w:p w14:paraId="63DC9BB7" w14:textId="77777777" w:rsidR="00C813FD" w:rsidRPr="00F51F0C" w:rsidRDefault="00C813FD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</w:tcPr>
          <w:p w14:paraId="214EAD73" w14:textId="77777777" w:rsidR="00C813FD" w:rsidRPr="00F51F0C" w:rsidRDefault="00C813FD" w:rsidP="00F21020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0D2D1" w14:textId="77777777" w:rsidR="00C813FD" w:rsidRPr="00F51F0C" w:rsidRDefault="00C813FD" w:rsidP="00331651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84850D" w14:textId="77777777" w:rsidR="00C813FD" w:rsidRPr="00F51F0C" w:rsidRDefault="00C813FD" w:rsidP="00331651">
            <w:pPr>
              <w:rPr>
                <w:rFonts w:cs="Arial"/>
                <w:sz w:val="8"/>
                <w:szCs w:val="8"/>
              </w:rPr>
            </w:pPr>
          </w:p>
        </w:tc>
      </w:tr>
      <w:tr w:rsidR="00C813FD" w:rsidRPr="00BB20BF" w14:paraId="7D02426F" w14:textId="77777777" w:rsidTr="00FC44D0">
        <w:trPr>
          <w:trHeight w:val="63"/>
        </w:trPr>
        <w:tc>
          <w:tcPr>
            <w:tcW w:w="1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1976" w14:textId="77777777" w:rsidR="00C813FD" w:rsidRPr="00BB20BF" w:rsidRDefault="00C813FD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91DE" w14:textId="77777777" w:rsidR="00C813FD" w:rsidRPr="00BB20BF" w:rsidRDefault="00C813FD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CEDD" w14:textId="77777777" w:rsidR="00C813FD" w:rsidRPr="00BB20BF" w:rsidRDefault="00C813FD" w:rsidP="00F2102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A642" w14:textId="77777777" w:rsidR="00C813FD" w:rsidRPr="00BB20BF" w:rsidRDefault="00C813FD">
            <w:pPr>
              <w:rPr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381A" w14:textId="77777777" w:rsidR="00C813FD" w:rsidRPr="00BB20BF" w:rsidRDefault="00C813FD">
            <w:pPr>
              <w:rPr>
                <w:sz w:val="16"/>
                <w:szCs w:val="16"/>
              </w:rPr>
            </w:pPr>
          </w:p>
        </w:tc>
        <w:tc>
          <w:tcPr>
            <w:tcW w:w="2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401B4" w14:textId="77777777" w:rsidR="00C813FD" w:rsidRPr="00BB20BF" w:rsidRDefault="00C813FD">
            <w:pPr>
              <w:rPr>
                <w:sz w:val="16"/>
                <w:szCs w:val="16"/>
              </w:rPr>
            </w:pPr>
          </w:p>
        </w:tc>
      </w:tr>
    </w:tbl>
    <w:p w14:paraId="5ABB99AE" w14:textId="77777777" w:rsidR="00E630CB" w:rsidRPr="006B2B87" w:rsidRDefault="00E630CB" w:rsidP="00F21020">
      <w:pPr>
        <w:rPr>
          <w:rFonts w:cs="Arial"/>
          <w:sz w:val="8"/>
          <w:szCs w:val="8"/>
        </w:rPr>
      </w:pPr>
    </w:p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65"/>
      </w:tblGrid>
      <w:tr w:rsidR="0060771B" w:rsidRPr="00BB20BF" w14:paraId="22FA45E6" w14:textId="77777777" w:rsidTr="00BB20BF">
        <w:tc>
          <w:tcPr>
            <w:tcW w:w="10065" w:type="dxa"/>
            <w:tcBorders>
              <w:left w:val="single" w:sz="4" w:space="0" w:color="auto"/>
              <w:right w:val="single" w:sz="4" w:space="0" w:color="auto"/>
            </w:tcBorders>
          </w:tcPr>
          <w:p w14:paraId="6A037DB4" w14:textId="77777777" w:rsidR="0060771B" w:rsidRPr="00BB20BF" w:rsidRDefault="00574E0B" w:rsidP="00F21020">
            <w:pPr>
              <w:rPr>
                <w:rFonts w:cs="Arial"/>
                <w:b/>
                <w:sz w:val="16"/>
                <w:szCs w:val="16"/>
              </w:rPr>
            </w:pPr>
            <w:r w:rsidRPr="00BB20BF">
              <w:rPr>
                <w:rFonts w:cs="Arial"/>
                <w:b/>
                <w:sz w:val="16"/>
                <w:szCs w:val="16"/>
              </w:rPr>
              <w:t>2</w:t>
            </w:r>
            <w:r w:rsidR="00EC1295" w:rsidRPr="00BB20BF">
              <w:rPr>
                <w:rFonts w:cs="Arial"/>
                <w:b/>
                <w:sz w:val="16"/>
                <w:szCs w:val="16"/>
              </w:rPr>
              <w:t>7</w:t>
            </w:r>
            <w:r w:rsidR="00F25AC6">
              <w:rPr>
                <w:rFonts w:cs="Arial"/>
                <w:b/>
                <w:sz w:val="16"/>
                <w:szCs w:val="16"/>
              </w:rPr>
              <w:t>.</w:t>
            </w:r>
            <w:r w:rsidR="003C18FE" w:rsidRPr="00BB20BF"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60771B" w:rsidRPr="00BB20BF" w14:paraId="3345C218" w14:textId="77777777" w:rsidTr="00BB20BF">
        <w:tc>
          <w:tcPr>
            <w:tcW w:w="10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446B" w14:textId="77777777" w:rsidR="0060771B" w:rsidRPr="00BB20BF" w:rsidRDefault="0060771B" w:rsidP="00F21020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1633EB10" w14:textId="77777777" w:rsidR="00445E52" w:rsidRDefault="00445E52" w:rsidP="00F21020">
      <w:pPr>
        <w:rPr>
          <w:rFonts w:cs="Arial"/>
          <w:sz w:val="8"/>
          <w:szCs w:val="18"/>
        </w:rPr>
      </w:pPr>
    </w:p>
    <w:p w14:paraId="60CD7E35" w14:textId="77777777" w:rsidR="00A9568F" w:rsidRDefault="00A9568F" w:rsidP="0070405F">
      <w:pPr>
        <w:jc w:val="both"/>
        <w:rPr>
          <w:rFonts w:cs="Arial"/>
          <w:szCs w:val="18"/>
        </w:rPr>
      </w:pPr>
    </w:p>
    <w:p w14:paraId="466F9656" w14:textId="7DF36048" w:rsidR="00A9568F" w:rsidRPr="00FC44D0" w:rsidRDefault="00A9568F" w:rsidP="0070405F">
      <w:pPr>
        <w:jc w:val="both"/>
        <w:rPr>
          <w:rFonts w:cs="Arial"/>
          <w:sz w:val="14"/>
          <w:szCs w:val="14"/>
        </w:rPr>
      </w:pPr>
      <w:r w:rsidRPr="00FC44D0">
        <w:rPr>
          <w:rFonts w:cs="Arial"/>
          <w:sz w:val="14"/>
          <w:szCs w:val="14"/>
        </w:rPr>
        <w:t xml:space="preserve">Frutal (MG), </w:t>
      </w:r>
      <w:r w:rsidR="00910052" w:rsidRPr="00FC44D0">
        <w:rPr>
          <w:rFonts w:cs="Arial"/>
          <w:sz w:val="14"/>
          <w:szCs w:val="14"/>
        </w:rPr>
        <w:fldChar w:fldCharType="begin"/>
      </w:r>
      <w:r w:rsidRPr="00FC44D0">
        <w:rPr>
          <w:rFonts w:cs="Arial"/>
          <w:sz w:val="14"/>
          <w:szCs w:val="14"/>
        </w:rPr>
        <w:instrText xml:space="preserve"> TIME \@ "dddd, d' de 'MMMM' de 'yyyy" </w:instrText>
      </w:r>
      <w:r w:rsidR="00910052" w:rsidRPr="00FC44D0">
        <w:rPr>
          <w:rFonts w:cs="Arial"/>
          <w:sz w:val="14"/>
          <w:szCs w:val="14"/>
        </w:rPr>
        <w:fldChar w:fldCharType="separate"/>
      </w:r>
      <w:r w:rsidR="00D64DC2">
        <w:rPr>
          <w:rFonts w:cs="Arial"/>
          <w:noProof/>
          <w:sz w:val="14"/>
          <w:szCs w:val="14"/>
        </w:rPr>
        <w:t>terça-feira, 29 de julho de 2025</w:t>
      </w:r>
      <w:r w:rsidR="00910052" w:rsidRPr="00FC44D0">
        <w:rPr>
          <w:rFonts w:cs="Arial"/>
          <w:sz w:val="14"/>
          <w:szCs w:val="14"/>
        </w:rPr>
        <w:fldChar w:fldCharType="end"/>
      </w:r>
      <w:r w:rsidRPr="00FC44D0">
        <w:rPr>
          <w:rFonts w:cs="Arial"/>
          <w:sz w:val="14"/>
          <w:szCs w:val="14"/>
        </w:rPr>
        <w:t>.</w:t>
      </w:r>
    </w:p>
    <w:p w14:paraId="41E74E57" w14:textId="77777777" w:rsidR="0070405F" w:rsidRPr="00FC44D0" w:rsidRDefault="0070405F" w:rsidP="0070405F">
      <w:pPr>
        <w:jc w:val="both"/>
        <w:rPr>
          <w:rFonts w:cs="Arial"/>
          <w:sz w:val="14"/>
          <w:szCs w:val="14"/>
        </w:rPr>
      </w:pPr>
      <w:r w:rsidRPr="00FC44D0">
        <w:rPr>
          <w:rFonts w:cs="Arial"/>
          <w:sz w:val="14"/>
          <w:szCs w:val="14"/>
        </w:rPr>
        <w:t>Local/Data</w:t>
      </w:r>
    </w:p>
    <w:p w14:paraId="61B52510" w14:textId="77777777" w:rsidR="00286059" w:rsidRPr="00FC44D0" w:rsidRDefault="00286059" w:rsidP="0070405F">
      <w:pPr>
        <w:tabs>
          <w:tab w:val="clear" w:pos="8505"/>
          <w:tab w:val="left" w:pos="284"/>
        </w:tabs>
        <w:jc w:val="both"/>
        <w:rPr>
          <w:rFonts w:cs="Arial"/>
          <w:sz w:val="14"/>
          <w:szCs w:val="14"/>
        </w:rPr>
      </w:pPr>
    </w:p>
    <w:p w14:paraId="7D5BBF42" w14:textId="77777777" w:rsidR="00B47B3F" w:rsidRPr="00FC44D0" w:rsidRDefault="00B47B3F" w:rsidP="0070405F">
      <w:pPr>
        <w:tabs>
          <w:tab w:val="clear" w:pos="8505"/>
          <w:tab w:val="left" w:pos="284"/>
        </w:tabs>
        <w:jc w:val="both"/>
        <w:rPr>
          <w:rFonts w:cs="Arial"/>
          <w:sz w:val="14"/>
          <w:szCs w:val="14"/>
        </w:rPr>
      </w:pPr>
    </w:p>
    <w:tbl>
      <w:tblPr>
        <w:tblW w:w="10065" w:type="dxa"/>
        <w:tblInd w:w="7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6"/>
        <w:gridCol w:w="709"/>
        <w:gridCol w:w="4890"/>
      </w:tblGrid>
      <w:tr w:rsidR="0070405F" w:rsidRPr="00FC44D0" w14:paraId="676D2EE1" w14:textId="77777777" w:rsidTr="00F51F3F">
        <w:trPr>
          <w:cantSplit/>
        </w:trPr>
        <w:tc>
          <w:tcPr>
            <w:tcW w:w="4466" w:type="dxa"/>
            <w:tcBorders>
              <w:top w:val="single" w:sz="4" w:space="0" w:color="auto"/>
              <w:bottom w:val="nil"/>
              <w:right w:val="nil"/>
            </w:tcBorders>
          </w:tcPr>
          <w:p w14:paraId="43C54F1F" w14:textId="77777777" w:rsidR="0070405F" w:rsidRPr="00FC44D0" w:rsidRDefault="0070405F" w:rsidP="00133E50">
            <w:pPr>
              <w:jc w:val="both"/>
              <w:rPr>
                <w:rFonts w:cs="Arial"/>
                <w:sz w:val="14"/>
                <w:szCs w:val="14"/>
              </w:rPr>
            </w:pPr>
            <w:proofErr w:type="spellStart"/>
            <w:r w:rsidRPr="00FC44D0">
              <w:rPr>
                <w:rFonts w:cs="Arial"/>
                <w:sz w:val="14"/>
                <w:szCs w:val="14"/>
              </w:rPr>
              <w:t>Assinatura</w:t>
            </w:r>
            <w:r w:rsidR="009954DF" w:rsidRPr="00FC44D0">
              <w:rPr>
                <w:rFonts w:cs="Arial"/>
                <w:sz w:val="14"/>
                <w:szCs w:val="14"/>
              </w:rPr>
              <w:t>do</w:t>
            </w:r>
            <w:proofErr w:type="spellEnd"/>
            <w:r w:rsidR="009954DF" w:rsidRPr="00FC44D0">
              <w:rPr>
                <w:rFonts w:cs="Arial"/>
                <w:sz w:val="14"/>
                <w:szCs w:val="14"/>
              </w:rPr>
              <w:t xml:space="preserve"> solicitante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7933C1" w14:textId="77777777" w:rsidR="0070405F" w:rsidRPr="00FC44D0" w:rsidRDefault="0070405F" w:rsidP="0070405F">
            <w:pPr>
              <w:jc w:val="both"/>
              <w:rPr>
                <w:rFonts w:cs="Arial"/>
                <w:sz w:val="14"/>
                <w:szCs w:val="14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nil"/>
            </w:tcBorders>
          </w:tcPr>
          <w:p w14:paraId="5BC31E45" w14:textId="77777777" w:rsidR="0070405F" w:rsidRPr="00FC44D0" w:rsidRDefault="00286059" w:rsidP="00133E50">
            <w:pPr>
              <w:jc w:val="both"/>
              <w:rPr>
                <w:rFonts w:cs="Arial"/>
                <w:sz w:val="14"/>
                <w:szCs w:val="14"/>
              </w:rPr>
            </w:pPr>
            <w:r w:rsidRPr="00FC44D0">
              <w:rPr>
                <w:rFonts w:cs="Arial"/>
                <w:sz w:val="14"/>
                <w:szCs w:val="14"/>
              </w:rPr>
              <w:t>Assinatura do e</w:t>
            </w:r>
            <w:r w:rsidR="0070405F" w:rsidRPr="00FC44D0">
              <w:rPr>
                <w:rFonts w:cs="Arial"/>
                <w:sz w:val="14"/>
                <w:szCs w:val="14"/>
              </w:rPr>
              <w:t>mpregado CAIXA – Sob carimbo</w:t>
            </w:r>
          </w:p>
        </w:tc>
      </w:tr>
    </w:tbl>
    <w:p w14:paraId="62AC6A91" w14:textId="77777777" w:rsidR="00B47B3F" w:rsidRDefault="00B47B3F" w:rsidP="00B47B3F">
      <w:pPr>
        <w:tabs>
          <w:tab w:val="clear" w:pos="8505"/>
        </w:tabs>
        <w:jc w:val="both"/>
        <w:rPr>
          <w:rFonts w:cs="Arial"/>
          <w:sz w:val="16"/>
          <w:szCs w:val="16"/>
        </w:rPr>
      </w:pPr>
    </w:p>
    <w:sectPr w:rsidR="00B47B3F" w:rsidSect="00E6321A">
      <w:headerReference w:type="default" r:id="rId8"/>
      <w:pgSz w:w="11907" w:h="16840" w:code="9"/>
      <w:pgMar w:top="851" w:right="964" w:bottom="142" w:left="964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500D8" w14:textId="77777777" w:rsidR="002A789B" w:rsidRDefault="002A789B">
      <w:r>
        <w:separator/>
      </w:r>
    </w:p>
  </w:endnote>
  <w:endnote w:type="continuationSeparator" w:id="0">
    <w:p w14:paraId="5240C423" w14:textId="77777777" w:rsidR="002A789B" w:rsidRDefault="002A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BT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31BD4" w14:textId="77777777" w:rsidR="002A789B" w:rsidRDefault="002A789B">
      <w:r>
        <w:separator/>
      </w:r>
    </w:p>
  </w:footnote>
  <w:footnote w:type="continuationSeparator" w:id="0">
    <w:p w14:paraId="47E088CB" w14:textId="77777777" w:rsidR="002A789B" w:rsidRDefault="002A7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FABD4" w14:textId="77777777" w:rsidR="000F61DD" w:rsidRPr="0033760E" w:rsidRDefault="00BB659C" w:rsidP="00226EF5">
    <w:pPr>
      <w:tabs>
        <w:tab w:val="clear" w:pos="8505"/>
        <w:tab w:val="left" w:pos="5975"/>
      </w:tabs>
      <w:jc w:val="center"/>
      <w:rPr>
        <w:rFonts w:ascii="Swis721 Md BT" w:hAnsi="Swis721 Md BT" w:cs="FuturaBT-Heavy"/>
        <w:color w:val="auto"/>
        <w:sz w:val="24"/>
        <w:szCs w:val="24"/>
      </w:rPr>
    </w:pPr>
    <w:r>
      <w:rPr>
        <w:rFonts w:ascii="Swis721 Md BT" w:hAnsi="Swis721 Md BT"/>
        <w:noProof/>
        <w:sz w:val="24"/>
        <w:szCs w:val="24"/>
      </w:rPr>
      <w:object w:dxaOrig="1440" w:dyaOrig="1440" w14:anchorId="076ED8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-2.35pt;margin-top:-12.15pt;width:101.4pt;height:24pt;z-index:251658240">
          <v:imagedata r:id="rId1" o:title=""/>
          <w10:wrap type="square"/>
        </v:shape>
        <o:OLEObject Type="Embed" ProgID="CorelDraw.Graphic.8" ShapeID="_x0000_s1034" DrawAspect="Content" ObjectID="_1815323739" r:id="rId2"/>
      </w:object>
    </w:r>
    <w:r w:rsidR="000F61DD" w:rsidRPr="00210A2F">
      <w:rPr>
        <w:rFonts w:ascii="Swis721 Md BT" w:hAnsi="Swis721 Md BT" w:cs="FuturaBT-Heavy"/>
        <w:color w:val="auto"/>
        <w:sz w:val="24"/>
        <w:szCs w:val="24"/>
      </w:rPr>
      <w:t>DCN – Documento de Cadastramento do NIS</w:t>
    </w:r>
    <w:r w:rsidR="000F61DD">
      <w:rPr>
        <w:rFonts w:ascii="Swis721 Md BT" w:hAnsi="Swis721 Md BT" w:cs="FuturaBT-Heavy"/>
        <w:color w:val="auto"/>
        <w:sz w:val="24"/>
        <w:szCs w:val="24"/>
      </w:rPr>
      <w:t xml:space="preserve"> (Z-18)</w:t>
    </w:r>
  </w:p>
  <w:p w14:paraId="6C4FC3D9" w14:textId="77777777" w:rsidR="000F61DD" w:rsidRPr="00B47B3F" w:rsidRDefault="000F61DD" w:rsidP="00B47B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hint="default"/>
        <w:b/>
        <w:i w:val="0"/>
        <w:sz w:val="20"/>
      </w:rPr>
    </w:lvl>
  </w:abstractNum>
  <w:abstractNum w:abstractNumId="1" w15:restartNumberingAfterBreak="0">
    <w:nsid w:val="1C397E0C"/>
    <w:multiLevelType w:val="singleLevel"/>
    <w:tmpl w:val="EFECD40E"/>
    <w:lvl w:ilvl="0">
      <w:start w:val="1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A21144"/>
    <w:multiLevelType w:val="hybridMultilevel"/>
    <w:tmpl w:val="3872FD40"/>
    <w:lvl w:ilvl="0" w:tplc="DF229EC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88C9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EE2B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5E8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0C8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6823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AE2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CFF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B4B2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A1694"/>
    <w:multiLevelType w:val="singleLevel"/>
    <w:tmpl w:val="4B9277B2"/>
    <w:lvl w:ilvl="0">
      <w:start w:val="1"/>
      <w:numFmt w:val="bullet"/>
      <w:lvlText w:val="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52A59ED"/>
    <w:multiLevelType w:val="multilevel"/>
    <w:tmpl w:val="FC341D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EB0C75"/>
    <w:multiLevelType w:val="singleLevel"/>
    <w:tmpl w:val="5296DC3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9E2331A"/>
    <w:multiLevelType w:val="hybridMultilevel"/>
    <w:tmpl w:val="FC341D1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5B5355"/>
    <w:multiLevelType w:val="hybridMultilevel"/>
    <w:tmpl w:val="26A4E6F4"/>
    <w:lvl w:ilvl="0" w:tplc="0D68BD6E">
      <w:start w:val="1"/>
      <w:numFmt w:val="bullet"/>
      <w:lvlText w:val=""/>
      <w:lvlJc w:val="left"/>
      <w:pPr>
        <w:tabs>
          <w:tab w:val="num" w:pos="1912"/>
        </w:tabs>
        <w:ind w:left="1912" w:hanging="360"/>
      </w:pPr>
      <w:rPr>
        <w:rFonts w:ascii="Wingdings" w:hAnsi="Wingdings" w:hint="default"/>
      </w:rPr>
    </w:lvl>
    <w:lvl w:ilvl="1" w:tplc="04160019">
      <w:start w:val="1"/>
      <w:numFmt w:val="bullet"/>
      <w:lvlText w:val="o"/>
      <w:lvlJc w:val="left"/>
      <w:pPr>
        <w:tabs>
          <w:tab w:val="num" w:pos="2632"/>
        </w:tabs>
        <w:ind w:left="2632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3352"/>
        </w:tabs>
        <w:ind w:left="3352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4072"/>
        </w:tabs>
        <w:ind w:left="4072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4792"/>
        </w:tabs>
        <w:ind w:left="4792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512"/>
        </w:tabs>
        <w:ind w:left="5512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6232"/>
        </w:tabs>
        <w:ind w:left="6232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952"/>
        </w:tabs>
        <w:ind w:left="6952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672"/>
        </w:tabs>
        <w:ind w:left="7672" w:hanging="360"/>
      </w:pPr>
      <w:rPr>
        <w:rFonts w:ascii="Wingdings" w:hAnsi="Wingdings" w:hint="default"/>
      </w:rPr>
    </w:lvl>
  </w:abstractNum>
  <w:abstractNum w:abstractNumId="9" w15:restartNumberingAfterBreak="0">
    <w:nsid w:val="7444189E"/>
    <w:multiLevelType w:val="singleLevel"/>
    <w:tmpl w:val="1D1C1EA6"/>
    <w:lvl w:ilvl="0">
      <w:start w:val="8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9539449">
    <w:abstractNumId w:val="0"/>
  </w:num>
  <w:num w:numId="2" w16cid:durableId="1633292792">
    <w:abstractNumId w:val="2"/>
  </w:num>
  <w:num w:numId="3" w16cid:durableId="906036262">
    <w:abstractNumId w:val="9"/>
  </w:num>
  <w:num w:numId="4" w16cid:durableId="67962838">
    <w:abstractNumId w:val="6"/>
  </w:num>
  <w:num w:numId="5" w16cid:durableId="940184100">
    <w:abstractNumId w:val="1"/>
  </w:num>
  <w:num w:numId="6" w16cid:durableId="1937857070">
    <w:abstractNumId w:val="3"/>
  </w:num>
  <w:num w:numId="7" w16cid:durableId="383452958">
    <w:abstractNumId w:val="8"/>
  </w:num>
  <w:num w:numId="8" w16cid:durableId="1563366560">
    <w:abstractNumId w:val="7"/>
  </w:num>
  <w:num w:numId="9" w16cid:durableId="1975284069">
    <w:abstractNumId w:val="4"/>
  </w:num>
  <w:num w:numId="10" w16cid:durableId="13988670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EA3"/>
    <w:rsid w:val="00001B1F"/>
    <w:rsid w:val="00003CFD"/>
    <w:rsid w:val="00004D7C"/>
    <w:rsid w:val="0000716A"/>
    <w:rsid w:val="00010AD8"/>
    <w:rsid w:val="00010CFE"/>
    <w:rsid w:val="00011BF3"/>
    <w:rsid w:val="00020569"/>
    <w:rsid w:val="000223BF"/>
    <w:rsid w:val="0002454F"/>
    <w:rsid w:val="0003184C"/>
    <w:rsid w:val="000355D6"/>
    <w:rsid w:val="00037EF8"/>
    <w:rsid w:val="000469A1"/>
    <w:rsid w:val="00047341"/>
    <w:rsid w:val="00047E2E"/>
    <w:rsid w:val="000540ED"/>
    <w:rsid w:val="00060EEF"/>
    <w:rsid w:val="0006368F"/>
    <w:rsid w:val="00065095"/>
    <w:rsid w:val="00065942"/>
    <w:rsid w:val="00070213"/>
    <w:rsid w:val="0007425F"/>
    <w:rsid w:val="00081D70"/>
    <w:rsid w:val="00084074"/>
    <w:rsid w:val="000848BD"/>
    <w:rsid w:val="000868FD"/>
    <w:rsid w:val="00092A50"/>
    <w:rsid w:val="00096413"/>
    <w:rsid w:val="00097CC3"/>
    <w:rsid w:val="000A1244"/>
    <w:rsid w:val="000A6B7D"/>
    <w:rsid w:val="000A74A9"/>
    <w:rsid w:val="000B192F"/>
    <w:rsid w:val="000B3AB6"/>
    <w:rsid w:val="000B3B0B"/>
    <w:rsid w:val="000C16F5"/>
    <w:rsid w:val="000D3F3C"/>
    <w:rsid w:val="000D4DEE"/>
    <w:rsid w:val="000D628D"/>
    <w:rsid w:val="000E384E"/>
    <w:rsid w:val="000E5B47"/>
    <w:rsid w:val="000F0AF5"/>
    <w:rsid w:val="000F604B"/>
    <w:rsid w:val="000F61DD"/>
    <w:rsid w:val="000F6A2E"/>
    <w:rsid w:val="00104BF6"/>
    <w:rsid w:val="0010653D"/>
    <w:rsid w:val="00106E8F"/>
    <w:rsid w:val="00113A22"/>
    <w:rsid w:val="00114298"/>
    <w:rsid w:val="001152FB"/>
    <w:rsid w:val="0011714A"/>
    <w:rsid w:val="00121352"/>
    <w:rsid w:val="00127494"/>
    <w:rsid w:val="00131494"/>
    <w:rsid w:val="00133E50"/>
    <w:rsid w:val="00134953"/>
    <w:rsid w:val="00143055"/>
    <w:rsid w:val="00147E22"/>
    <w:rsid w:val="00150722"/>
    <w:rsid w:val="00150CCA"/>
    <w:rsid w:val="00157433"/>
    <w:rsid w:val="001660B8"/>
    <w:rsid w:val="00175C23"/>
    <w:rsid w:val="001814F6"/>
    <w:rsid w:val="001825D5"/>
    <w:rsid w:val="00183A7C"/>
    <w:rsid w:val="00184792"/>
    <w:rsid w:val="00184C37"/>
    <w:rsid w:val="001856CD"/>
    <w:rsid w:val="00185C13"/>
    <w:rsid w:val="00190BBC"/>
    <w:rsid w:val="0019399D"/>
    <w:rsid w:val="001959CB"/>
    <w:rsid w:val="001A1AF9"/>
    <w:rsid w:val="001A2A6E"/>
    <w:rsid w:val="001A4F02"/>
    <w:rsid w:val="001B00CD"/>
    <w:rsid w:val="001C1477"/>
    <w:rsid w:val="001C543F"/>
    <w:rsid w:val="001C5F84"/>
    <w:rsid w:val="001D14B5"/>
    <w:rsid w:val="001D15F3"/>
    <w:rsid w:val="001D3827"/>
    <w:rsid w:val="001E0E42"/>
    <w:rsid w:val="001E3C4A"/>
    <w:rsid w:val="001E48D3"/>
    <w:rsid w:val="001E5244"/>
    <w:rsid w:val="001E53F8"/>
    <w:rsid w:val="001F7609"/>
    <w:rsid w:val="00201CA7"/>
    <w:rsid w:val="002038C3"/>
    <w:rsid w:val="00204365"/>
    <w:rsid w:val="00205845"/>
    <w:rsid w:val="00210A2F"/>
    <w:rsid w:val="00211C01"/>
    <w:rsid w:val="00217CD9"/>
    <w:rsid w:val="002206A9"/>
    <w:rsid w:val="00220B90"/>
    <w:rsid w:val="0022243B"/>
    <w:rsid w:val="0022651A"/>
    <w:rsid w:val="00226EF5"/>
    <w:rsid w:val="00230F8A"/>
    <w:rsid w:val="002311B8"/>
    <w:rsid w:val="002331ED"/>
    <w:rsid w:val="0023340B"/>
    <w:rsid w:val="0024067C"/>
    <w:rsid w:val="00244801"/>
    <w:rsid w:val="002473CE"/>
    <w:rsid w:val="00255FFC"/>
    <w:rsid w:val="00265398"/>
    <w:rsid w:val="00265E83"/>
    <w:rsid w:val="00265F0F"/>
    <w:rsid w:val="00273683"/>
    <w:rsid w:val="00274FC7"/>
    <w:rsid w:val="00281007"/>
    <w:rsid w:val="002822F6"/>
    <w:rsid w:val="00282595"/>
    <w:rsid w:val="00286059"/>
    <w:rsid w:val="00292BD5"/>
    <w:rsid w:val="002A3099"/>
    <w:rsid w:val="002A3662"/>
    <w:rsid w:val="002A3875"/>
    <w:rsid w:val="002A789B"/>
    <w:rsid w:val="002B5C16"/>
    <w:rsid w:val="002B7199"/>
    <w:rsid w:val="002B778A"/>
    <w:rsid w:val="002C56A2"/>
    <w:rsid w:val="002C79B6"/>
    <w:rsid w:val="002D1A12"/>
    <w:rsid w:val="002E1D3D"/>
    <w:rsid w:val="002E1FD7"/>
    <w:rsid w:val="002E3A60"/>
    <w:rsid w:val="002E4752"/>
    <w:rsid w:val="002E5C34"/>
    <w:rsid w:val="002E6354"/>
    <w:rsid w:val="002E6EDE"/>
    <w:rsid w:val="002F164F"/>
    <w:rsid w:val="0030032D"/>
    <w:rsid w:val="00311458"/>
    <w:rsid w:val="003202B5"/>
    <w:rsid w:val="00325D2F"/>
    <w:rsid w:val="00331651"/>
    <w:rsid w:val="0033470C"/>
    <w:rsid w:val="0033760E"/>
    <w:rsid w:val="00340301"/>
    <w:rsid w:val="0035303B"/>
    <w:rsid w:val="00355BFA"/>
    <w:rsid w:val="00356FDD"/>
    <w:rsid w:val="00360939"/>
    <w:rsid w:val="003609C6"/>
    <w:rsid w:val="0036294C"/>
    <w:rsid w:val="00363324"/>
    <w:rsid w:val="003655D4"/>
    <w:rsid w:val="003812C1"/>
    <w:rsid w:val="00381449"/>
    <w:rsid w:val="003877E9"/>
    <w:rsid w:val="003929DD"/>
    <w:rsid w:val="003945B1"/>
    <w:rsid w:val="00394BF5"/>
    <w:rsid w:val="003A09A9"/>
    <w:rsid w:val="003A358E"/>
    <w:rsid w:val="003B30F9"/>
    <w:rsid w:val="003C18FE"/>
    <w:rsid w:val="003C1ACD"/>
    <w:rsid w:val="003C73DB"/>
    <w:rsid w:val="003D3AFB"/>
    <w:rsid w:val="003D43F2"/>
    <w:rsid w:val="003D7B83"/>
    <w:rsid w:val="003F38FE"/>
    <w:rsid w:val="003F4BA5"/>
    <w:rsid w:val="004020BA"/>
    <w:rsid w:val="0040212F"/>
    <w:rsid w:val="00411B05"/>
    <w:rsid w:val="00420A7B"/>
    <w:rsid w:val="004212A7"/>
    <w:rsid w:val="00427136"/>
    <w:rsid w:val="004323F4"/>
    <w:rsid w:val="0043416F"/>
    <w:rsid w:val="004369C4"/>
    <w:rsid w:val="0044135A"/>
    <w:rsid w:val="00445E52"/>
    <w:rsid w:val="00453312"/>
    <w:rsid w:val="0045525F"/>
    <w:rsid w:val="00457620"/>
    <w:rsid w:val="00470816"/>
    <w:rsid w:val="00474889"/>
    <w:rsid w:val="00480022"/>
    <w:rsid w:val="004808EA"/>
    <w:rsid w:val="00483BCD"/>
    <w:rsid w:val="00490FCA"/>
    <w:rsid w:val="00493579"/>
    <w:rsid w:val="004954DE"/>
    <w:rsid w:val="00495EBD"/>
    <w:rsid w:val="004A251E"/>
    <w:rsid w:val="004A2AF8"/>
    <w:rsid w:val="004A3022"/>
    <w:rsid w:val="004A42DB"/>
    <w:rsid w:val="004A72DC"/>
    <w:rsid w:val="004B2309"/>
    <w:rsid w:val="004D0343"/>
    <w:rsid w:val="004D122D"/>
    <w:rsid w:val="004D1465"/>
    <w:rsid w:val="004D7A1A"/>
    <w:rsid w:val="004E0635"/>
    <w:rsid w:val="004E27EC"/>
    <w:rsid w:val="004E2D9D"/>
    <w:rsid w:val="004E6158"/>
    <w:rsid w:val="004F09C1"/>
    <w:rsid w:val="004F12D7"/>
    <w:rsid w:val="005006A8"/>
    <w:rsid w:val="00505460"/>
    <w:rsid w:val="00505C44"/>
    <w:rsid w:val="00522558"/>
    <w:rsid w:val="00524EA0"/>
    <w:rsid w:val="00525E8B"/>
    <w:rsid w:val="00532FD1"/>
    <w:rsid w:val="00541BA6"/>
    <w:rsid w:val="00542E00"/>
    <w:rsid w:val="005437E8"/>
    <w:rsid w:val="00546D66"/>
    <w:rsid w:val="00552AA6"/>
    <w:rsid w:val="00556631"/>
    <w:rsid w:val="00557FD8"/>
    <w:rsid w:val="00572D6F"/>
    <w:rsid w:val="00574E0B"/>
    <w:rsid w:val="00580554"/>
    <w:rsid w:val="0058463E"/>
    <w:rsid w:val="00587F73"/>
    <w:rsid w:val="00590DA1"/>
    <w:rsid w:val="005A04B8"/>
    <w:rsid w:val="005A1E84"/>
    <w:rsid w:val="005A2F27"/>
    <w:rsid w:val="005A7AB9"/>
    <w:rsid w:val="005B2B22"/>
    <w:rsid w:val="005B64EC"/>
    <w:rsid w:val="005C622F"/>
    <w:rsid w:val="005C65C4"/>
    <w:rsid w:val="005D7373"/>
    <w:rsid w:val="005E2C1E"/>
    <w:rsid w:val="005F269E"/>
    <w:rsid w:val="005F3C2E"/>
    <w:rsid w:val="005F3D29"/>
    <w:rsid w:val="005F5F2E"/>
    <w:rsid w:val="005F6783"/>
    <w:rsid w:val="00602A5A"/>
    <w:rsid w:val="0060771B"/>
    <w:rsid w:val="00607B52"/>
    <w:rsid w:val="006157B3"/>
    <w:rsid w:val="0062744E"/>
    <w:rsid w:val="00630365"/>
    <w:rsid w:val="00633015"/>
    <w:rsid w:val="00642C4A"/>
    <w:rsid w:val="00643BCB"/>
    <w:rsid w:val="0065134B"/>
    <w:rsid w:val="00653F39"/>
    <w:rsid w:val="00654CFA"/>
    <w:rsid w:val="00657C5B"/>
    <w:rsid w:val="00660B4B"/>
    <w:rsid w:val="00661185"/>
    <w:rsid w:val="00663E20"/>
    <w:rsid w:val="00664998"/>
    <w:rsid w:val="00665485"/>
    <w:rsid w:val="00673E67"/>
    <w:rsid w:val="00674CB4"/>
    <w:rsid w:val="00680B5D"/>
    <w:rsid w:val="00683249"/>
    <w:rsid w:val="00684D92"/>
    <w:rsid w:val="00686CC6"/>
    <w:rsid w:val="006926A3"/>
    <w:rsid w:val="00692B2F"/>
    <w:rsid w:val="006A4A6E"/>
    <w:rsid w:val="006A556A"/>
    <w:rsid w:val="006A7632"/>
    <w:rsid w:val="006B21CA"/>
    <w:rsid w:val="006B220B"/>
    <w:rsid w:val="006B25C3"/>
    <w:rsid w:val="006B2B87"/>
    <w:rsid w:val="006B6783"/>
    <w:rsid w:val="006C1631"/>
    <w:rsid w:val="006C40D5"/>
    <w:rsid w:val="006C4BA9"/>
    <w:rsid w:val="006C4BCD"/>
    <w:rsid w:val="006C4F18"/>
    <w:rsid w:val="006D0EA3"/>
    <w:rsid w:val="006D39DF"/>
    <w:rsid w:val="006D59F1"/>
    <w:rsid w:val="006E7040"/>
    <w:rsid w:val="006F5401"/>
    <w:rsid w:val="006F5C62"/>
    <w:rsid w:val="006F6924"/>
    <w:rsid w:val="006F73D2"/>
    <w:rsid w:val="007024FE"/>
    <w:rsid w:val="0070405F"/>
    <w:rsid w:val="0070670E"/>
    <w:rsid w:val="00707137"/>
    <w:rsid w:val="0070736E"/>
    <w:rsid w:val="007135B2"/>
    <w:rsid w:val="00720841"/>
    <w:rsid w:val="007217CB"/>
    <w:rsid w:val="00725DB1"/>
    <w:rsid w:val="007279D2"/>
    <w:rsid w:val="00731903"/>
    <w:rsid w:val="00731A96"/>
    <w:rsid w:val="00732AEB"/>
    <w:rsid w:val="00732B29"/>
    <w:rsid w:val="00734C01"/>
    <w:rsid w:val="00740386"/>
    <w:rsid w:val="00740D20"/>
    <w:rsid w:val="007526C8"/>
    <w:rsid w:val="00757B35"/>
    <w:rsid w:val="00763BDD"/>
    <w:rsid w:val="007641D6"/>
    <w:rsid w:val="007651A7"/>
    <w:rsid w:val="00770612"/>
    <w:rsid w:val="00774EA8"/>
    <w:rsid w:val="007770F1"/>
    <w:rsid w:val="00782A1E"/>
    <w:rsid w:val="007831B4"/>
    <w:rsid w:val="007833F7"/>
    <w:rsid w:val="00785DC7"/>
    <w:rsid w:val="00797399"/>
    <w:rsid w:val="007A5732"/>
    <w:rsid w:val="007B064C"/>
    <w:rsid w:val="007B4CBA"/>
    <w:rsid w:val="007B6579"/>
    <w:rsid w:val="007C486D"/>
    <w:rsid w:val="007C6237"/>
    <w:rsid w:val="007C6D9A"/>
    <w:rsid w:val="007D02A8"/>
    <w:rsid w:val="007D0933"/>
    <w:rsid w:val="007D2C27"/>
    <w:rsid w:val="007D2C9B"/>
    <w:rsid w:val="007D7643"/>
    <w:rsid w:val="007E31E2"/>
    <w:rsid w:val="007E735B"/>
    <w:rsid w:val="007F05B8"/>
    <w:rsid w:val="007F5378"/>
    <w:rsid w:val="007F5BB9"/>
    <w:rsid w:val="008044B4"/>
    <w:rsid w:val="00810AF1"/>
    <w:rsid w:val="00817172"/>
    <w:rsid w:val="00817CEA"/>
    <w:rsid w:val="008338DA"/>
    <w:rsid w:val="00834A2B"/>
    <w:rsid w:val="00853532"/>
    <w:rsid w:val="0085531F"/>
    <w:rsid w:val="00857940"/>
    <w:rsid w:val="00861983"/>
    <w:rsid w:val="00864282"/>
    <w:rsid w:val="0086543A"/>
    <w:rsid w:val="00867C01"/>
    <w:rsid w:val="00872444"/>
    <w:rsid w:val="008A2C06"/>
    <w:rsid w:val="008A6C30"/>
    <w:rsid w:val="008B638D"/>
    <w:rsid w:val="008C0474"/>
    <w:rsid w:val="008C09CE"/>
    <w:rsid w:val="008C1987"/>
    <w:rsid w:val="008C4C89"/>
    <w:rsid w:val="008C5DE0"/>
    <w:rsid w:val="008D1C85"/>
    <w:rsid w:val="008D1FCD"/>
    <w:rsid w:val="008D37C3"/>
    <w:rsid w:val="008E1313"/>
    <w:rsid w:val="008E16C1"/>
    <w:rsid w:val="008E7A7D"/>
    <w:rsid w:val="008F005A"/>
    <w:rsid w:val="008F0513"/>
    <w:rsid w:val="008F0F07"/>
    <w:rsid w:val="008F1ABD"/>
    <w:rsid w:val="0090268A"/>
    <w:rsid w:val="009033A0"/>
    <w:rsid w:val="00905DB0"/>
    <w:rsid w:val="00906024"/>
    <w:rsid w:val="0090731A"/>
    <w:rsid w:val="00910052"/>
    <w:rsid w:val="009148B9"/>
    <w:rsid w:val="0091572E"/>
    <w:rsid w:val="00916808"/>
    <w:rsid w:val="0091684F"/>
    <w:rsid w:val="009222EB"/>
    <w:rsid w:val="00934127"/>
    <w:rsid w:val="00944C86"/>
    <w:rsid w:val="00945600"/>
    <w:rsid w:val="009602AB"/>
    <w:rsid w:val="0096469A"/>
    <w:rsid w:val="0096673E"/>
    <w:rsid w:val="00970D07"/>
    <w:rsid w:val="009725BC"/>
    <w:rsid w:val="00974B63"/>
    <w:rsid w:val="009775DA"/>
    <w:rsid w:val="0097764E"/>
    <w:rsid w:val="00981547"/>
    <w:rsid w:val="00983106"/>
    <w:rsid w:val="009954DF"/>
    <w:rsid w:val="009964B9"/>
    <w:rsid w:val="00997BD4"/>
    <w:rsid w:val="009A294A"/>
    <w:rsid w:val="009A5B52"/>
    <w:rsid w:val="009B0B1D"/>
    <w:rsid w:val="009B0FED"/>
    <w:rsid w:val="009B1BA4"/>
    <w:rsid w:val="009B65DC"/>
    <w:rsid w:val="009B6EE2"/>
    <w:rsid w:val="009C648D"/>
    <w:rsid w:val="009D1FE0"/>
    <w:rsid w:val="009D3AD2"/>
    <w:rsid w:val="009D50CA"/>
    <w:rsid w:val="009E0681"/>
    <w:rsid w:val="009E79BF"/>
    <w:rsid w:val="009F05D5"/>
    <w:rsid w:val="00A024E8"/>
    <w:rsid w:val="00A07216"/>
    <w:rsid w:val="00A15494"/>
    <w:rsid w:val="00A16422"/>
    <w:rsid w:val="00A17C7C"/>
    <w:rsid w:val="00A2570A"/>
    <w:rsid w:val="00A26B3C"/>
    <w:rsid w:val="00A26FBB"/>
    <w:rsid w:val="00A27228"/>
    <w:rsid w:val="00A35135"/>
    <w:rsid w:val="00A37672"/>
    <w:rsid w:val="00A40B90"/>
    <w:rsid w:val="00A4477C"/>
    <w:rsid w:val="00A46454"/>
    <w:rsid w:val="00A5361B"/>
    <w:rsid w:val="00A55B4C"/>
    <w:rsid w:val="00A62AC7"/>
    <w:rsid w:val="00A66BE1"/>
    <w:rsid w:val="00A70473"/>
    <w:rsid w:val="00A707AA"/>
    <w:rsid w:val="00A72C1B"/>
    <w:rsid w:val="00A73199"/>
    <w:rsid w:val="00A73354"/>
    <w:rsid w:val="00A739DC"/>
    <w:rsid w:val="00A7691B"/>
    <w:rsid w:val="00A83D5D"/>
    <w:rsid w:val="00A8660C"/>
    <w:rsid w:val="00A9568F"/>
    <w:rsid w:val="00A9656C"/>
    <w:rsid w:val="00AA1257"/>
    <w:rsid w:val="00AA12C4"/>
    <w:rsid w:val="00AA4122"/>
    <w:rsid w:val="00AA5BD0"/>
    <w:rsid w:val="00AA7D2C"/>
    <w:rsid w:val="00AB6FEE"/>
    <w:rsid w:val="00AC26D1"/>
    <w:rsid w:val="00AC63D7"/>
    <w:rsid w:val="00AC68E0"/>
    <w:rsid w:val="00AD0E17"/>
    <w:rsid w:val="00AD15A3"/>
    <w:rsid w:val="00AD3349"/>
    <w:rsid w:val="00AD51D7"/>
    <w:rsid w:val="00AD70F5"/>
    <w:rsid w:val="00AE0765"/>
    <w:rsid w:val="00AE0C48"/>
    <w:rsid w:val="00AE493E"/>
    <w:rsid w:val="00AF22BD"/>
    <w:rsid w:val="00AF3666"/>
    <w:rsid w:val="00B05918"/>
    <w:rsid w:val="00B06078"/>
    <w:rsid w:val="00B077CD"/>
    <w:rsid w:val="00B11BE4"/>
    <w:rsid w:val="00B13782"/>
    <w:rsid w:val="00B214EF"/>
    <w:rsid w:val="00B31C3E"/>
    <w:rsid w:val="00B332DB"/>
    <w:rsid w:val="00B3660D"/>
    <w:rsid w:val="00B446AE"/>
    <w:rsid w:val="00B47B3F"/>
    <w:rsid w:val="00B50DC4"/>
    <w:rsid w:val="00B61459"/>
    <w:rsid w:val="00B64584"/>
    <w:rsid w:val="00B64A56"/>
    <w:rsid w:val="00B70077"/>
    <w:rsid w:val="00B72BF0"/>
    <w:rsid w:val="00B75609"/>
    <w:rsid w:val="00B812ED"/>
    <w:rsid w:val="00B815FE"/>
    <w:rsid w:val="00B818F6"/>
    <w:rsid w:val="00B823E8"/>
    <w:rsid w:val="00B85C6D"/>
    <w:rsid w:val="00B93A33"/>
    <w:rsid w:val="00B96798"/>
    <w:rsid w:val="00BA1C3E"/>
    <w:rsid w:val="00BB20BF"/>
    <w:rsid w:val="00BB2A97"/>
    <w:rsid w:val="00BB4556"/>
    <w:rsid w:val="00BB659C"/>
    <w:rsid w:val="00BB65E4"/>
    <w:rsid w:val="00BC2D16"/>
    <w:rsid w:val="00BC49D9"/>
    <w:rsid w:val="00BC74E4"/>
    <w:rsid w:val="00BC7B08"/>
    <w:rsid w:val="00BE5EF8"/>
    <w:rsid w:val="00BE6CDC"/>
    <w:rsid w:val="00BF0B24"/>
    <w:rsid w:val="00BF535B"/>
    <w:rsid w:val="00C0041F"/>
    <w:rsid w:val="00C00775"/>
    <w:rsid w:val="00C030D1"/>
    <w:rsid w:val="00C07DBE"/>
    <w:rsid w:val="00C148C7"/>
    <w:rsid w:val="00C14A21"/>
    <w:rsid w:val="00C27619"/>
    <w:rsid w:val="00C32D95"/>
    <w:rsid w:val="00C336EC"/>
    <w:rsid w:val="00C36BF3"/>
    <w:rsid w:val="00C4388D"/>
    <w:rsid w:val="00C51D0F"/>
    <w:rsid w:val="00C61476"/>
    <w:rsid w:val="00C66C2D"/>
    <w:rsid w:val="00C6716C"/>
    <w:rsid w:val="00C724D9"/>
    <w:rsid w:val="00C72A04"/>
    <w:rsid w:val="00C7686D"/>
    <w:rsid w:val="00C813FD"/>
    <w:rsid w:val="00C81969"/>
    <w:rsid w:val="00C8328C"/>
    <w:rsid w:val="00C83392"/>
    <w:rsid w:val="00C87E13"/>
    <w:rsid w:val="00C90544"/>
    <w:rsid w:val="00C91005"/>
    <w:rsid w:val="00C92139"/>
    <w:rsid w:val="00C961D1"/>
    <w:rsid w:val="00C962C0"/>
    <w:rsid w:val="00C96F00"/>
    <w:rsid w:val="00CA2C93"/>
    <w:rsid w:val="00CB096A"/>
    <w:rsid w:val="00CB23CB"/>
    <w:rsid w:val="00CB4A3C"/>
    <w:rsid w:val="00CB5AF2"/>
    <w:rsid w:val="00CC400C"/>
    <w:rsid w:val="00CC5852"/>
    <w:rsid w:val="00CC7419"/>
    <w:rsid w:val="00CD0930"/>
    <w:rsid w:val="00CD164B"/>
    <w:rsid w:val="00CD5973"/>
    <w:rsid w:val="00CE02E7"/>
    <w:rsid w:val="00CE3033"/>
    <w:rsid w:val="00CE3945"/>
    <w:rsid w:val="00CF2875"/>
    <w:rsid w:val="00CF49EE"/>
    <w:rsid w:val="00D02598"/>
    <w:rsid w:val="00D04A8E"/>
    <w:rsid w:val="00D04D83"/>
    <w:rsid w:val="00D0525D"/>
    <w:rsid w:val="00D05A38"/>
    <w:rsid w:val="00D063B2"/>
    <w:rsid w:val="00D06D2C"/>
    <w:rsid w:val="00D15401"/>
    <w:rsid w:val="00D1574F"/>
    <w:rsid w:val="00D21988"/>
    <w:rsid w:val="00D22A5B"/>
    <w:rsid w:val="00D23B24"/>
    <w:rsid w:val="00D27B55"/>
    <w:rsid w:val="00D35BBB"/>
    <w:rsid w:val="00D36C85"/>
    <w:rsid w:val="00D376AB"/>
    <w:rsid w:val="00D434CC"/>
    <w:rsid w:val="00D43CA5"/>
    <w:rsid w:val="00D443E0"/>
    <w:rsid w:val="00D45F59"/>
    <w:rsid w:val="00D62293"/>
    <w:rsid w:val="00D64D59"/>
    <w:rsid w:val="00D64DC2"/>
    <w:rsid w:val="00D67123"/>
    <w:rsid w:val="00D67B8C"/>
    <w:rsid w:val="00D67E1F"/>
    <w:rsid w:val="00D75C8D"/>
    <w:rsid w:val="00D77F4B"/>
    <w:rsid w:val="00D800C2"/>
    <w:rsid w:val="00D81849"/>
    <w:rsid w:val="00D82608"/>
    <w:rsid w:val="00D82792"/>
    <w:rsid w:val="00D83458"/>
    <w:rsid w:val="00D84E04"/>
    <w:rsid w:val="00D85C92"/>
    <w:rsid w:val="00D87BCC"/>
    <w:rsid w:val="00D91CC1"/>
    <w:rsid w:val="00DA4A78"/>
    <w:rsid w:val="00DA50D1"/>
    <w:rsid w:val="00DA54E9"/>
    <w:rsid w:val="00DA647A"/>
    <w:rsid w:val="00DA650B"/>
    <w:rsid w:val="00DB0EF6"/>
    <w:rsid w:val="00DB19D5"/>
    <w:rsid w:val="00DB1DAC"/>
    <w:rsid w:val="00DB389E"/>
    <w:rsid w:val="00DC0373"/>
    <w:rsid w:val="00DC2901"/>
    <w:rsid w:val="00DC36EE"/>
    <w:rsid w:val="00DC47A2"/>
    <w:rsid w:val="00DC47BA"/>
    <w:rsid w:val="00DC7F2B"/>
    <w:rsid w:val="00DD0457"/>
    <w:rsid w:val="00DD57BE"/>
    <w:rsid w:val="00DE4444"/>
    <w:rsid w:val="00DF08C0"/>
    <w:rsid w:val="00DF0EE8"/>
    <w:rsid w:val="00DF7291"/>
    <w:rsid w:val="00E02FDB"/>
    <w:rsid w:val="00E04099"/>
    <w:rsid w:val="00E040CF"/>
    <w:rsid w:val="00E05DC3"/>
    <w:rsid w:val="00E06C30"/>
    <w:rsid w:val="00E0747C"/>
    <w:rsid w:val="00E11878"/>
    <w:rsid w:val="00E14DB8"/>
    <w:rsid w:val="00E22F0C"/>
    <w:rsid w:val="00E279DF"/>
    <w:rsid w:val="00E27FC8"/>
    <w:rsid w:val="00E4056E"/>
    <w:rsid w:val="00E47153"/>
    <w:rsid w:val="00E54B9A"/>
    <w:rsid w:val="00E56B33"/>
    <w:rsid w:val="00E630CB"/>
    <w:rsid w:val="00E6321A"/>
    <w:rsid w:val="00E65FE3"/>
    <w:rsid w:val="00E864F3"/>
    <w:rsid w:val="00E91EC7"/>
    <w:rsid w:val="00E9726D"/>
    <w:rsid w:val="00EA7A44"/>
    <w:rsid w:val="00EB58D6"/>
    <w:rsid w:val="00EB639A"/>
    <w:rsid w:val="00EC1295"/>
    <w:rsid w:val="00EC1BDD"/>
    <w:rsid w:val="00EC494D"/>
    <w:rsid w:val="00ED3563"/>
    <w:rsid w:val="00ED5A03"/>
    <w:rsid w:val="00ED65B9"/>
    <w:rsid w:val="00EE442A"/>
    <w:rsid w:val="00EF73AB"/>
    <w:rsid w:val="00F02D9F"/>
    <w:rsid w:val="00F05254"/>
    <w:rsid w:val="00F07C9F"/>
    <w:rsid w:val="00F10307"/>
    <w:rsid w:val="00F112BE"/>
    <w:rsid w:val="00F21020"/>
    <w:rsid w:val="00F219EE"/>
    <w:rsid w:val="00F22F42"/>
    <w:rsid w:val="00F25AC6"/>
    <w:rsid w:val="00F262AB"/>
    <w:rsid w:val="00F315AE"/>
    <w:rsid w:val="00F33D43"/>
    <w:rsid w:val="00F34A5D"/>
    <w:rsid w:val="00F35FA7"/>
    <w:rsid w:val="00F4208A"/>
    <w:rsid w:val="00F44E42"/>
    <w:rsid w:val="00F44EFA"/>
    <w:rsid w:val="00F45AB4"/>
    <w:rsid w:val="00F51F0C"/>
    <w:rsid w:val="00F51F3F"/>
    <w:rsid w:val="00F557FC"/>
    <w:rsid w:val="00F55C45"/>
    <w:rsid w:val="00F61B02"/>
    <w:rsid w:val="00F655F6"/>
    <w:rsid w:val="00F67756"/>
    <w:rsid w:val="00F67CF1"/>
    <w:rsid w:val="00F7220E"/>
    <w:rsid w:val="00F90DFB"/>
    <w:rsid w:val="00F925E7"/>
    <w:rsid w:val="00FA506C"/>
    <w:rsid w:val="00FB0A4E"/>
    <w:rsid w:val="00FB3D63"/>
    <w:rsid w:val="00FC2D05"/>
    <w:rsid w:val="00FC44D0"/>
    <w:rsid w:val="00FC5A8A"/>
    <w:rsid w:val="00FC6435"/>
    <w:rsid w:val="00FD07E0"/>
    <w:rsid w:val="00FD136B"/>
    <w:rsid w:val="00FD1D3E"/>
    <w:rsid w:val="00FD421A"/>
    <w:rsid w:val="00FD5932"/>
    <w:rsid w:val="00FE0797"/>
    <w:rsid w:val="00FE5ED5"/>
    <w:rsid w:val="00FE6FFF"/>
    <w:rsid w:val="00FF1B05"/>
    <w:rsid w:val="00FF5442"/>
    <w:rsid w:val="00FF6205"/>
    <w:rsid w:val="00FF6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198EA7"/>
  <w15:docId w15:val="{894F2A0E-3071-48DF-A4FC-A73A72B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9EE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qFormat/>
    <w:rsid w:val="00F219EE"/>
    <w:pPr>
      <w:keepNext/>
      <w:tabs>
        <w:tab w:val="clear" w:pos="8505"/>
      </w:tabs>
      <w:jc w:val="both"/>
      <w:outlineLvl w:val="0"/>
    </w:pPr>
    <w:rPr>
      <w:b/>
      <w:snapToGrid w:val="0"/>
      <w:sz w:val="20"/>
    </w:rPr>
  </w:style>
  <w:style w:type="paragraph" w:styleId="Ttulo2">
    <w:name w:val="heading 2"/>
    <w:basedOn w:val="Normal"/>
    <w:next w:val="Normal"/>
    <w:qFormat/>
    <w:rsid w:val="00F219EE"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qFormat/>
    <w:rsid w:val="00F219EE"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qFormat/>
    <w:rsid w:val="00F219EE"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9B6E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19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F219EE"/>
    <w:pPr>
      <w:tabs>
        <w:tab w:val="center" w:pos="4419"/>
        <w:tab w:val="right" w:pos="8838"/>
      </w:tabs>
    </w:pPr>
  </w:style>
  <w:style w:type="paragraph" w:customStyle="1" w:styleId="MNN1">
    <w:name w:val="MNN1"/>
    <w:next w:val="Normal"/>
    <w:rsid w:val="00F219EE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rsid w:val="00F219EE"/>
    <w:pPr>
      <w:ind w:left="2835"/>
      <w:jc w:val="both"/>
    </w:pPr>
    <w:rPr>
      <w:rFonts w:ascii="Swis721 Md BT" w:hAnsi="Swis721 Md BT"/>
      <w:sz w:val="24"/>
    </w:rPr>
  </w:style>
  <w:style w:type="character" w:styleId="Nmerodepgina">
    <w:name w:val="page number"/>
    <w:basedOn w:val="Fontepargpadro"/>
    <w:rsid w:val="00F219EE"/>
  </w:style>
  <w:style w:type="paragraph" w:customStyle="1" w:styleId="Normal1">
    <w:name w:val="Normal 1"/>
    <w:basedOn w:val="Normal"/>
    <w:next w:val="Normal"/>
    <w:rsid w:val="00F219EE"/>
    <w:pPr>
      <w:keepLines/>
      <w:outlineLvl w:val="0"/>
    </w:pPr>
    <w:rPr>
      <w:b/>
    </w:rPr>
  </w:style>
  <w:style w:type="paragraph" w:customStyle="1" w:styleId="EDITAL">
    <w:name w:val="EDITAL"/>
    <w:basedOn w:val="Normal"/>
    <w:rsid w:val="00F219EE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rsid w:val="00F219EE"/>
    <w:rPr>
      <w:color w:val="0000FF"/>
      <w:u w:val="single"/>
    </w:rPr>
  </w:style>
  <w:style w:type="paragraph" w:customStyle="1" w:styleId="num">
    <w:name w:val="num"/>
    <w:basedOn w:val="Normal"/>
    <w:next w:val="Normal"/>
    <w:autoRedefine/>
    <w:rsid w:val="00F219EE"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rsid w:val="00F219EE"/>
    <w:pPr>
      <w:keepLines/>
      <w:numPr>
        <w:ilvl w:val="1"/>
        <w:numId w:val="2"/>
      </w:numPr>
      <w:tabs>
        <w:tab w:val="clear" w:pos="720"/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rsid w:val="00F219EE"/>
    <w:pPr>
      <w:keepLines/>
      <w:numPr>
        <w:ilvl w:val="2"/>
        <w:numId w:val="2"/>
      </w:numPr>
      <w:tabs>
        <w:tab w:val="clear" w:pos="720"/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rsid w:val="00F219EE"/>
    <w:pPr>
      <w:keepLines/>
      <w:numPr>
        <w:ilvl w:val="3"/>
        <w:numId w:val="2"/>
      </w:numPr>
      <w:tabs>
        <w:tab w:val="clear" w:pos="1080"/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rsid w:val="00F219EE"/>
    <w:pPr>
      <w:keepLines/>
      <w:numPr>
        <w:ilvl w:val="4"/>
        <w:numId w:val="2"/>
      </w:numPr>
      <w:tabs>
        <w:tab w:val="clear" w:pos="1080"/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rsid w:val="00F219EE"/>
    <w:pPr>
      <w:keepLines/>
      <w:numPr>
        <w:ilvl w:val="5"/>
        <w:numId w:val="2"/>
      </w:numPr>
      <w:tabs>
        <w:tab w:val="clear" w:pos="1080"/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rsid w:val="00F219EE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paragraph" w:styleId="Corpodetexto2">
    <w:name w:val="Body Text 2"/>
    <w:basedOn w:val="Normal"/>
    <w:rsid w:val="00F219EE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paragraph" w:styleId="Corpodetexto">
    <w:name w:val="Body Text"/>
    <w:basedOn w:val="Normal"/>
    <w:rsid w:val="00F219EE"/>
    <w:pPr>
      <w:jc w:val="both"/>
    </w:pPr>
    <w:rPr>
      <w:snapToGrid w:val="0"/>
    </w:rPr>
  </w:style>
  <w:style w:type="character" w:styleId="HiperlinkVisitado">
    <w:name w:val="FollowedHyperlink"/>
    <w:basedOn w:val="Fontepargpadro"/>
    <w:rsid w:val="00F219EE"/>
    <w:rPr>
      <w:color w:val="800080"/>
      <w:u w:val="single"/>
    </w:rPr>
  </w:style>
  <w:style w:type="paragraph" w:customStyle="1" w:styleId="NormalJustificado">
    <w:name w:val="Normal + Justificado"/>
    <w:basedOn w:val="Normal"/>
    <w:rsid w:val="00F219EE"/>
    <w:pPr>
      <w:jc w:val="both"/>
    </w:pPr>
  </w:style>
  <w:style w:type="paragraph" w:styleId="Textoembloco">
    <w:name w:val="Block Text"/>
    <w:basedOn w:val="Normal"/>
    <w:rsid w:val="00D23B24"/>
    <w:pPr>
      <w:tabs>
        <w:tab w:val="clear" w:pos="8505"/>
      </w:tabs>
      <w:ind w:left="2694" w:right="-142"/>
    </w:pPr>
    <w:rPr>
      <w:rFonts w:ascii="Swis721 Md BT" w:hAnsi="Swis721 Md BT"/>
      <w:color w:val="auto"/>
      <w:sz w:val="20"/>
    </w:rPr>
  </w:style>
  <w:style w:type="paragraph" w:customStyle="1" w:styleId="Prefcio1">
    <w:name w:val="Prefácio1"/>
    <w:basedOn w:val="Normal"/>
    <w:rsid w:val="00D23B24"/>
    <w:pPr>
      <w:keepLines/>
      <w:tabs>
        <w:tab w:val="clear" w:pos="8505"/>
      </w:tabs>
      <w:spacing w:before="340"/>
      <w:jc w:val="both"/>
    </w:pPr>
    <w:rPr>
      <w:b/>
      <w:caps/>
      <w:color w:val="auto"/>
      <w:spacing w:val="10"/>
    </w:rPr>
  </w:style>
  <w:style w:type="table" w:styleId="Tabelacomgrade">
    <w:name w:val="Table Grid"/>
    <w:basedOn w:val="Tabelanormal"/>
    <w:rsid w:val="0090731A"/>
    <w:pPr>
      <w:tabs>
        <w:tab w:val="left" w:pos="8505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21">
    <w:name w:val="Corpo de texto 21"/>
    <w:basedOn w:val="Normal"/>
    <w:rsid w:val="00114298"/>
    <w:pPr>
      <w:tabs>
        <w:tab w:val="clear" w:pos="8505"/>
      </w:tabs>
      <w:overflowPunct w:val="0"/>
      <w:autoSpaceDE w:val="0"/>
      <w:autoSpaceDN w:val="0"/>
      <w:adjustRightInd w:val="0"/>
      <w:spacing w:line="268" w:lineRule="exact"/>
      <w:ind w:left="567"/>
      <w:textAlignment w:val="baseline"/>
    </w:pPr>
    <w:rPr>
      <w:b/>
      <w:color w:val="auto"/>
    </w:rPr>
  </w:style>
  <w:style w:type="paragraph" w:styleId="Numerada">
    <w:name w:val="List Number"/>
    <w:basedOn w:val="Normal"/>
    <w:rsid w:val="009B6EE2"/>
    <w:pPr>
      <w:tabs>
        <w:tab w:val="clear" w:pos="8505"/>
        <w:tab w:val="left" w:pos="360"/>
      </w:tabs>
      <w:ind w:left="360" w:hanging="360"/>
    </w:pPr>
    <w:rPr>
      <w:rFonts w:ascii="Times New Roman" w:hAnsi="Times New Roman"/>
      <w:color w:val="auto"/>
      <w:sz w:val="20"/>
    </w:rPr>
  </w:style>
  <w:style w:type="paragraph" w:styleId="Textodebalo">
    <w:name w:val="Balloon Text"/>
    <w:basedOn w:val="Normal"/>
    <w:semiHidden/>
    <w:rsid w:val="00D800C2"/>
    <w:rPr>
      <w:rFonts w:ascii="Tahoma" w:hAnsi="Tahoma" w:cs="Tahoma"/>
      <w:sz w:val="16"/>
      <w:szCs w:val="16"/>
    </w:rPr>
  </w:style>
  <w:style w:type="paragraph" w:customStyle="1" w:styleId="EstloMNttulo1ttulo2">
    <w:name w:val="Estílo MN título1+título2"/>
    <w:basedOn w:val="Normal"/>
    <w:rsid w:val="00184C37"/>
    <w:pPr>
      <w:keepNext/>
      <w:tabs>
        <w:tab w:val="left" w:pos="850"/>
      </w:tabs>
      <w:spacing w:before="283"/>
      <w:jc w:val="both"/>
    </w:pPr>
    <w:rPr>
      <w:b/>
      <w:snapToGrid w:val="0"/>
    </w:rPr>
  </w:style>
  <w:style w:type="paragraph" w:styleId="Ttulo">
    <w:name w:val="Title"/>
    <w:basedOn w:val="Normal"/>
    <w:link w:val="TtuloChar"/>
    <w:qFormat/>
    <w:rsid w:val="00A15494"/>
    <w:pPr>
      <w:tabs>
        <w:tab w:val="clear" w:pos="8505"/>
      </w:tabs>
      <w:jc w:val="center"/>
    </w:pPr>
    <w:rPr>
      <w:rFonts w:ascii="Times New Roman" w:hAnsi="Times New Roman"/>
      <w:b/>
      <w:color w:val="auto"/>
      <w:sz w:val="20"/>
    </w:rPr>
  </w:style>
  <w:style w:type="character" w:customStyle="1" w:styleId="TtuloChar">
    <w:name w:val="Título Char"/>
    <w:basedOn w:val="Fontepargpadro"/>
    <w:link w:val="Ttulo"/>
    <w:rsid w:val="00A15494"/>
    <w:rPr>
      <w:b/>
    </w:rPr>
  </w:style>
  <w:style w:type="paragraph" w:customStyle="1" w:styleId="HeaderOdd">
    <w:name w:val="Header Odd"/>
    <w:basedOn w:val="SemEspaamento"/>
    <w:qFormat/>
    <w:rsid w:val="00B47B3F"/>
    <w:pPr>
      <w:pBdr>
        <w:bottom w:val="single" w:sz="4" w:space="1" w:color="4F81BD" w:themeColor="accent1"/>
      </w:pBdr>
      <w:tabs>
        <w:tab w:val="clear" w:pos="8505"/>
      </w:tabs>
      <w:jc w:val="righ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B47B3F"/>
    <w:pPr>
      <w:tabs>
        <w:tab w:val="left" w:pos="8505"/>
      </w:tabs>
    </w:pPr>
    <w:rPr>
      <w:rFonts w:ascii="Arial" w:hAnsi="Arial"/>
      <w:color w:val="000000"/>
      <w:sz w:val="18"/>
    </w:rPr>
  </w:style>
  <w:style w:type="character" w:customStyle="1" w:styleId="RodapChar">
    <w:name w:val="Rodapé Char"/>
    <w:basedOn w:val="Fontepargpadro"/>
    <w:link w:val="Rodap"/>
    <w:uiPriority w:val="99"/>
    <w:rsid w:val="00AE0765"/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Rar$DIa0.791\Mod%2031.445v003%20-%20DCN%20Documento%20de%20Cadastramento%20do%20NI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10F2F-AB18-4D30-9C74-CC01E882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 31.445v003 - DCN Documento de Cadastramento do NIS.dot</Template>
  <TotalTime>4802107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2088</CharactersWithSpaces>
  <SharedDoc>false</SharedDoc>
  <HLinks>
    <vt:vector size="12" baseType="variant">
      <vt:variant>
        <vt:i4>1835092</vt:i4>
      </vt:variant>
      <vt:variant>
        <vt:i4>11</vt:i4>
      </vt:variant>
      <vt:variant>
        <vt:i4>0</vt:i4>
      </vt:variant>
      <vt:variant>
        <vt:i4>5</vt:i4>
      </vt:variant>
      <vt:variant>
        <vt:lpwstr>http://www.caixa.gov.br/</vt:lpwstr>
      </vt:variant>
      <vt:variant>
        <vt:lpwstr/>
      </vt:variant>
      <vt:variant>
        <vt:i4>1835092</vt:i4>
      </vt:variant>
      <vt:variant>
        <vt:i4>5</vt:i4>
      </vt:variant>
      <vt:variant>
        <vt:i4>0</vt:i4>
      </vt:variant>
      <vt:variant>
        <vt:i4>5</vt:i4>
      </vt:variant>
      <vt:variant>
        <vt:lpwstr>http://www.caixa.gov.br/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Cliente</dc:creator>
  <cp:keywords/>
  <cp:lastModifiedBy>Matheus pizzinato</cp:lastModifiedBy>
  <cp:revision>96</cp:revision>
  <cp:lastPrinted>2016-09-02T17:40:00Z</cp:lastPrinted>
  <dcterms:created xsi:type="dcterms:W3CDTF">2012-09-12T18:04:00Z</dcterms:created>
  <dcterms:modified xsi:type="dcterms:W3CDTF">2025-07-29T22:49:00Z</dcterms:modified>
</cp:coreProperties>
</file>